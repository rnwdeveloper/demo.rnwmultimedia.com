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B1" w:rsidRDefault="008932B1" w:rsidP="000C6AF7">
      <w:pPr>
        <w:ind w:left="-567" w:right="-356"/>
      </w:pPr>
    </w:p>
    <w:p w:rsidR="00837E03" w:rsidRDefault="00837E03" w:rsidP="000C6AF7">
      <w:pPr>
        <w:ind w:left="-567" w:right="-356"/>
      </w:pPr>
    </w:p>
    <w:p w:rsidR="005E6B8C" w:rsidRDefault="005E6B8C" w:rsidP="000C6AF7">
      <w:pPr>
        <w:ind w:left="-567" w:right="-356"/>
      </w:pPr>
    </w:p>
    <w:p w:rsidR="00837E03" w:rsidRPr="000C6AF7" w:rsidRDefault="00837E03" w:rsidP="000C6AF7">
      <w:pPr>
        <w:ind w:left="-567" w:right="-356"/>
      </w:pPr>
    </w:p>
    <w:tbl>
      <w:tblPr>
        <w:tblStyle w:val="TableGrid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25"/>
        <w:gridCol w:w="1376"/>
        <w:gridCol w:w="241"/>
        <w:gridCol w:w="5004"/>
        <w:gridCol w:w="1701"/>
      </w:tblGrid>
      <w:tr w:rsidR="005E6B8C" w:rsidTr="009F193C">
        <w:trPr>
          <w:jc w:val="center"/>
        </w:trPr>
        <w:tc>
          <w:tcPr>
            <w:tcW w:w="1625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:rsidR="000C6AF7" w:rsidRDefault="00146959" w:rsidP="000C6AF7">
            <w:pPr>
              <w:ind w:right="-356"/>
              <w:jc w:val="center"/>
            </w:pPr>
            <w:sdt>
              <w:sdtPr>
                <w:rPr>
                  <w:rStyle w:val="TitleChar"/>
                </w:rPr>
                <w:id w:val="-1625693074"/>
                <w:placeholder>
                  <w:docPart w:val="0102CB75738143C2A1336772AC4018DF"/>
                </w:placeholder>
                <w:temporary/>
                <w:showingPlcHdr/>
                <w15:appearance w15:val="hidden"/>
              </w:sdtPr>
              <w:sdtEndPr>
                <w:rPr>
                  <w:rStyle w:val="TitleChar"/>
                </w:rPr>
              </w:sdtEndPr>
              <w:sdtContent>
                <w:r w:rsidR="000C6AF7" w:rsidRPr="000C6AF7">
                  <w:rPr>
                    <w:rStyle w:val="TitleChar"/>
                  </w:rPr>
                  <w:t>[First Name]</w:t>
                </w:r>
              </w:sdtContent>
            </w:sdt>
            <w:r w:rsidR="000C6AF7" w:rsidRPr="000C6AF7">
              <w:rPr>
                <w:rStyle w:val="TitleChar"/>
              </w:rPr>
              <w:br/>
            </w:r>
            <w:sdt>
              <w:sdtPr>
                <w:rPr>
                  <w:rStyle w:val="TitleChar"/>
                </w:rPr>
                <w:id w:val="1980958706"/>
                <w:placeholder>
                  <w:docPart w:val="4FD8FCEE4D3A40CEBAB71624CDB49E57"/>
                </w:placeholder>
                <w:temporary/>
                <w:showingPlcHdr/>
                <w15:appearance w15:val="hidden"/>
              </w:sdtPr>
              <w:sdtEndPr>
                <w:rPr>
                  <w:rStyle w:val="TitleChar"/>
                </w:rPr>
              </w:sdtEndPr>
              <w:sdtContent>
                <w:r w:rsidR="000C6AF7" w:rsidRPr="000C6AF7">
                  <w:rPr>
                    <w:rStyle w:val="TitleChar"/>
                  </w:rPr>
                  <w:t>[Surname]</w:t>
                </w:r>
              </w:sdtContent>
            </w:sdt>
          </w:p>
        </w:tc>
        <w:tc>
          <w:tcPr>
            <w:tcW w:w="1701" w:type="dxa"/>
          </w:tcPr>
          <w:p w:rsidR="000C6AF7" w:rsidRDefault="000C6AF7" w:rsidP="000C6AF7">
            <w:pPr>
              <w:ind w:right="-356"/>
            </w:pPr>
          </w:p>
        </w:tc>
      </w:tr>
      <w:tr w:rsidR="005E6B8C" w:rsidTr="009F193C">
        <w:trPr>
          <w:trHeight w:val="166"/>
          <w:jc w:val="center"/>
        </w:trPr>
        <w:tc>
          <w:tcPr>
            <w:tcW w:w="3001" w:type="dxa"/>
            <w:gridSpan w:val="2"/>
          </w:tcPr>
          <w:p w:rsidR="00C63533" w:rsidRDefault="00C63533" w:rsidP="000C6AF7">
            <w:pPr>
              <w:ind w:right="-356"/>
            </w:pPr>
          </w:p>
          <w:p w:rsidR="000C6AF7" w:rsidRDefault="00C63533" w:rsidP="000C6AF7">
            <w:pPr>
              <w:ind w:right="-356"/>
            </w:pPr>
            <w:bookmarkStart w:id="0" w:name="_GoBack"/>
            <w:bookmarkEnd w:id="0"/>
            <w:r>
              <w:t>Accountant</w:t>
            </w:r>
          </w:p>
        </w:tc>
        <w:tc>
          <w:tcPr>
            <w:tcW w:w="241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:rsidR="000C6AF7" w:rsidRDefault="00C63533" w:rsidP="000C6AF7">
            <w:pPr>
              <w:ind w:right="-356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To engage in 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career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that will allow for progress in terms of expertise, socio-economic development, and innovation through exposure to new ideas for professional growth, as well as the growth of the company.</w:t>
            </w:r>
          </w:p>
        </w:tc>
      </w:tr>
      <w:tr w:rsidR="00737940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C63533" w:rsidP="000C6AF7">
            <w:pPr>
              <w:ind w:right="-356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0B1C1B" wp14:editId="7C41FE76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-33020</wp:posOffset>
                  </wp:positionV>
                  <wp:extent cx="1614768" cy="2152147"/>
                  <wp:effectExtent l="0" t="0" r="0" b="0"/>
                  <wp:wrapNone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768" cy="215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:rsidR="00737940" w:rsidRDefault="00737940" w:rsidP="00837E03">
            <w:pPr>
              <w:pStyle w:val="Heading2"/>
            </w:pPr>
            <w:r w:rsidRPr="000F7D04">
              <w:t>Experience</w:t>
            </w:r>
          </w:p>
          <w:p w:rsidR="00737940" w:rsidRDefault="00C63533" w:rsidP="00837E03">
            <w:r>
              <w:t>Fresher</w:t>
            </w:r>
          </w:p>
          <w:p w:rsidR="00737940" w:rsidRDefault="00737940" w:rsidP="00837E03">
            <w:pPr>
              <w:pStyle w:val="Heading2"/>
            </w:pPr>
            <w:r w:rsidRPr="000F7D04">
              <w:t>Education</w:t>
            </w:r>
          </w:p>
          <w:p w:rsidR="00737940" w:rsidRPr="000F7D04" w:rsidRDefault="00146959" w:rsidP="00837E03">
            <w:sdt>
              <w:sdtPr>
                <w:id w:val="245614494"/>
                <w:placeholder>
                  <w:docPart w:val="7EED70A9E0A14591B901D1B34DA98E96"/>
                </w:placeholder>
                <w:temporary/>
                <w:showingPlcHdr/>
                <w15:appearance w15:val="hidden"/>
              </w:sdtPr>
              <w:sdtEndPr/>
              <w:sdtContent>
                <w:r w:rsidR="00737940" w:rsidRPr="00837E03">
                  <w:t>[School Name]</w:t>
                </w:r>
              </w:sdtContent>
            </w:sdt>
            <w:r w:rsidR="00737940" w:rsidRPr="000F7D04">
              <w:t xml:space="preserve">, </w:t>
            </w:r>
            <w:sdt>
              <w:sdtPr>
                <w:id w:val="141007519"/>
                <w:placeholder>
                  <w:docPart w:val="247B9FF2D0B04DB7A247D81E86237052"/>
                </w:placeholder>
                <w:temporary/>
                <w:showingPlcHdr/>
                <w15:appearance w15:val="hidden"/>
              </w:sdtPr>
              <w:sdtEndPr/>
              <w:sdtContent>
                <w:r w:rsidR="00737940" w:rsidRPr="000F7D04">
                  <w:t>[City, State]</w:t>
                </w:r>
              </w:sdtContent>
            </w:sdt>
          </w:p>
          <w:sdt>
            <w:sdtPr>
              <w:id w:val="-1240391264"/>
              <w:placeholder>
                <w:docPart w:val="BC4B17EE57394C5AA341960531EFF7A4"/>
              </w:placeholder>
              <w:temporary/>
              <w:showingPlcHdr/>
              <w15:appearance w15:val="hidden"/>
            </w:sdtPr>
            <w:sdtEndPr/>
            <w:sdtContent>
              <w:p w:rsidR="00C63533" w:rsidRDefault="00737940" w:rsidP="00C63533">
                <w:pPr>
                  <w:pStyle w:val="ListBullet"/>
                </w:pPr>
                <w:r w:rsidRPr="000F7D04">
                  <w:t>[You might want to include your GPA here and a brief summary of relevant coursework,</w:t>
                </w:r>
                <w:r>
                  <w:t xml:space="preserve"> </w:t>
                </w:r>
                <w:r w:rsidRPr="000F7D04">
                  <w:t>awards, and honors.]</w:t>
                </w:r>
              </w:p>
            </w:sdtContent>
          </w:sdt>
          <w:p w:rsidR="00C63533" w:rsidRPr="000F7D04" w:rsidRDefault="00C63533" w:rsidP="00C63533">
            <w:sdt>
              <w:sdtPr>
                <w:id w:val="663438241"/>
                <w:placeholder>
                  <w:docPart w:val="8628B0C6F92943678F033786F37C4605"/>
                </w:placeholder>
                <w:temporary/>
                <w:showingPlcHdr/>
                <w15:appearance w15:val="hidden"/>
              </w:sdtPr>
              <w:sdtContent>
                <w:r w:rsidRPr="00837E03">
                  <w:t>[School Name]</w:t>
                </w:r>
              </w:sdtContent>
            </w:sdt>
            <w:r w:rsidRPr="000F7D04">
              <w:t xml:space="preserve">, </w:t>
            </w:r>
            <w:sdt>
              <w:sdtPr>
                <w:id w:val="-639117489"/>
                <w:placeholder>
                  <w:docPart w:val="F1DD6751B7314F58A6950F2A7F78328E"/>
                </w:placeholder>
                <w:temporary/>
                <w:showingPlcHdr/>
                <w15:appearance w15:val="hidden"/>
              </w:sdtPr>
              <w:sdtContent>
                <w:r w:rsidRPr="000F7D04">
                  <w:t>[City, State]</w:t>
                </w:r>
              </w:sdtContent>
            </w:sdt>
          </w:p>
          <w:sdt>
            <w:sdtPr>
              <w:id w:val="1602302334"/>
              <w:placeholder>
                <w:docPart w:val="C2D8CC0BA2B540598DEFA93359FA507F"/>
              </w:placeholder>
              <w:temporary/>
              <w:showingPlcHdr/>
              <w15:appearance w15:val="hidden"/>
            </w:sdtPr>
            <w:sdtContent>
              <w:p w:rsidR="00C63533" w:rsidRDefault="00C63533" w:rsidP="00C63533">
                <w:pPr>
                  <w:pStyle w:val="ListBullet"/>
                </w:pPr>
                <w:r w:rsidRPr="000F7D04">
                  <w:t>[You might want to include your GPA here and a brief summary of relevant coursework,</w:t>
                </w:r>
                <w:r>
                  <w:t xml:space="preserve"> </w:t>
                </w:r>
                <w:r w:rsidRPr="000F7D04">
                  <w:t>awards, and honors.]</w:t>
                </w:r>
              </w:p>
            </w:sdtContent>
          </w:sdt>
          <w:p w:rsidR="00737940" w:rsidRPr="000F7D04" w:rsidRDefault="00C63533" w:rsidP="00837E03">
            <w:pPr>
              <w:pStyle w:val="Heading2"/>
            </w:pPr>
            <w:r>
              <w:t>Software Skills</w:t>
            </w:r>
          </w:p>
          <w:p w:rsidR="00737940" w:rsidRDefault="00C63533" w:rsidP="00C63533">
            <w:pPr>
              <w:pStyle w:val="ListParagraph"/>
              <w:numPr>
                <w:ilvl w:val="0"/>
                <w:numId w:val="4"/>
              </w:numPr>
            </w:pPr>
            <w:r>
              <w:t>Tally</w:t>
            </w:r>
          </w:p>
          <w:p w:rsidR="00737940" w:rsidRDefault="00C63533" w:rsidP="00837E03">
            <w:pPr>
              <w:pStyle w:val="Heading2"/>
            </w:pPr>
            <w:r>
              <w:t>Skills</w:t>
            </w:r>
          </w:p>
          <w:p w:rsidR="00737940" w:rsidRDefault="00C63533" w:rsidP="00C63533">
            <w:pPr>
              <w:pStyle w:val="ListParagraph"/>
              <w:numPr>
                <w:ilvl w:val="0"/>
                <w:numId w:val="4"/>
              </w:numPr>
            </w:pPr>
            <w:r>
              <w:t>GST</w:t>
            </w:r>
          </w:p>
          <w:p w:rsidR="00C63533" w:rsidRDefault="00C63533" w:rsidP="00C63533">
            <w:pPr>
              <w:pStyle w:val="ListParagraph"/>
              <w:numPr>
                <w:ilvl w:val="0"/>
                <w:numId w:val="4"/>
              </w:numPr>
            </w:pPr>
            <w:r>
              <w:t>Accounting</w:t>
            </w:r>
          </w:p>
          <w:p w:rsidR="00C63533" w:rsidRDefault="00C63533" w:rsidP="00C63533">
            <w:pPr>
              <w:ind w:left="360"/>
            </w:pPr>
          </w:p>
          <w:p w:rsidR="00737940" w:rsidRDefault="00737940" w:rsidP="005E6B8C">
            <w:pPr>
              <w:pStyle w:val="Heading2"/>
            </w:pPr>
            <w:r w:rsidRPr="000F7D04">
              <w:t>References</w:t>
            </w:r>
          </w:p>
          <w:p w:rsidR="00737940" w:rsidRDefault="00C63533" w:rsidP="00837E03">
            <w:pPr>
              <w:ind w:right="-356"/>
            </w:pPr>
            <w:r>
              <w:t>Red &amp; White Group of Institute</w:t>
            </w:r>
          </w:p>
          <w:p w:rsidR="00737940" w:rsidRDefault="00737940" w:rsidP="00837E03">
            <w:pPr>
              <w:ind w:right="-356"/>
            </w:pPr>
          </w:p>
          <w:p w:rsidR="00737940" w:rsidRDefault="00737940" w:rsidP="00837E03">
            <w:pPr>
              <w:ind w:right="-356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Pr="00222466" w:rsidRDefault="00737940" w:rsidP="0073794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1FF87" wp14:editId="4CD4D7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45720</wp:posOffset>
                      </wp:positionV>
                      <wp:extent cx="154940" cy="201930"/>
                      <wp:effectExtent l="0" t="0" r="0" b="1270"/>
                      <wp:wrapNone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E2699" id="Shape" o:spid="_x0000_s1026" alt="GPS icon" style="position:absolute;margin-left:1pt;margin-top:3.6pt;width:12.2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sdt>
              <w:sdtPr>
                <w:rPr>
                  <w:b/>
                  <w:bCs/>
                  <w:color w:val="FCB316" w:themeColor="accent4"/>
                </w:rPr>
                <w:id w:val="1645700282"/>
                <w:placeholder>
                  <w:docPart w:val="B218390AF61C4CA5BE47DF0B625ADD1B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color w:val="EC353F" w:themeColor="accent1"/>
                </w:rPr>
              </w:sdtEndPr>
              <w:sdtContent>
                <w:r w:rsidRPr="00222466">
                  <w:t>[</w:t>
                </w:r>
                <w:r>
                  <w:t xml:space="preserve">Your </w:t>
                </w:r>
                <w:r w:rsidRPr="00222466">
                  <w:t>Address]</w:t>
                </w:r>
              </w:sdtContent>
            </w:sdt>
          </w:p>
          <w:p w:rsidR="00737940" w:rsidRDefault="00146959" w:rsidP="00737940">
            <w:pPr>
              <w:pStyle w:val="Information"/>
              <w:rPr>
                <w:noProof/>
              </w:rPr>
            </w:pPr>
            <w:sdt>
              <w:sdtPr>
                <w:id w:val="-798381348"/>
                <w:placeholder>
                  <w:docPart w:val="9DE6FD36109A4F9E9BA35E3B443DDED4"/>
                </w:placeholder>
                <w:temporary/>
                <w:showingPlcHdr/>
                <w15:appearance w15:val="hidden"/>
              </w:sdtPr>
              <w:sdtEndPr/>
              <w:sdtContent>
                <w:r w:rsidR="00737940" w:rsidRPr="00222466">
                  <w:t>[City, ST ZIP Code]</w:t>
                </w:r>
              </w:sdtContent>
            </w:sdt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CD396" wp14:editId="16E1E6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165100" cy="165100"/>
                      <wp:effectExtent l="0" t="0" r="0" b="0"/>
                      <wp:wrapNone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040AF" id="Shape" o:spid="_x0000_s1026" alt="phone icon" style="position:absolute;margin-left:-.5pt;margin-top:-.65pt;width:13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sdt>
              <w:sdtPr>
                <w:id w:val="1701595270"/>
                <w:placeholder>
                  <w:docPart w:val="ACB6EF01D6DE44C194E2603DD8A77E7D"/>
                </w:placeholder>
                <w:temporary/>
                <w:showingPlcHdr/>
                <w15:appearance w15:val="hidden"/>
              </w:sdtPr>
              <w:sdtEndPr/>
              <w:sdtContent>
                <w:r w:rsidRPr="00222466">
                  <w:t>[</w:t>
                </w:r>
                <w:r>
                  <w:t xml:space="preserve">Your </w:t>
                </w:r>
                <w:r w:rsidRPr="00222466">
                  <w:t>Phone]</w:t>
                </w:r>
              </w:sdtContent>
            </w:sdt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5F00DC" wp14:editId="44839FD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-21590</wp:posOffset>
                      </wp:positionV>
                      <wp:extent cx="165100" cy="165100"/>
                      <wp:effectExtent l="0" t="0" r="0" b="0"/>
                      <wp:wrapNone/>
                      <wp:docPr id="4" name="Shape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2A8E3" id="Shape" o:spid="_x0000_s1026" alt="email icon" style="position:absolute;margin-left:-1pt;margin-top:-1.7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uyQMAAM4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sdt>
              <w:sdtPr>
                <w:id w:val="-1997099910"/>
                <w:placeholder>
                  <w:docPart w:val="F50D4473A0024E86B349BC14D6E3EA73"/>
                </w:placeholder>
                <w:temporary/>
                <w:showingPlcHdr/>
                <w15:appearance w15:val="hidden"/>
              </w:sdtPr>
              <w:sdtEndPr/>
              <w:sdtContent>
                <w:r w:rsidRPr="00222466">
                  <w:t>[</w:t>
                </w:r>
                <w:r>
                  <w:t xml:space="preserve">Your </w:t>
                </w:r>
                <w:r w:rsidRPr="00222466">
                  <w:t>Email]</w:t>
                </w:r>
              </w:sdtContent>
            </w:sdt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B04E7" wp14:editId="2633FBF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-10160</wp:posOffset>
                      </wp:positionV>
                      <wp:extent cx="165100" cy="165100"/>
                      <wp:effectExtent l="0" t="0" r="0" b="0"/>
                      <wp:wrapNone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02828" id="Shape" o:spid="_x0000_s1026" alt="website icon" style="position:absolute;margin-left:-.85pt;margin-top:-.8pt;width:13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sdt>
              <w:sdtPr>
                <w:id w:val="994223924"/>
                <w:placeholder>
                  <w:docPart w:val="E2A5EE9120A848298424A6DD711AF1E0"/>
                </w:placeholder>
                <w:temporary/>
                <w:showingPlcHdr/>
                <w15:appearance w15:val="hidden"/>
              </w:sdtPr>
              <w:sdtEndPr/>
              <w:sdtContent>
                <w:r w:rsidRPr="00737940">
                  <w:t>Your Website</w:t>
                </w:r>
              </w:sdtContent>
            </w:sdt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737940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9F193C" w:rsidP="000C6AF7">
            <w:pPr>
              <w:ind w:right="-356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EE8ABF" wp14:editId="1EFC5779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1536065</wp:posOffset>
                  </wp:positionV>
                  <wp:extent cx="4965065" cy="1694180"/>
                  <wp:effectExtent l="0" t="0" r="6985" b="1270"/>
                  <wp:wrapNone/>
                  <wp:docPr id="10" name="Picture 10" title="Leaves. Bottom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er-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</w:tbl>
    <w:p w:rsidR="00D075D2" w:rsidRPr="00837E03" w:rsidRDefault="00D075D2" w:rsidP="00837E03"/>
    <w:sectPr w:rsidR="00D075D2" w:rsidRPr="00837E03" w:rsidSect="009F19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59" w:rsidRDefault="00146959" w:rsidP="000C6AF7">
      <w:r>
        <w:separator/>
      </w:r>
    </w:p>
  </w:endnote>
  <w:endnote w:type="continuationSeparator" w:id="0">
    <w:p w:rsidR="00146959" w:rsidRDefault="00146959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59" w:rsidRDefault="00146959" w:rsidP="000C6AF7">
      <w:r>
        <w:separator/>
      </w:r>
    </w:p>
  </w:footnote>
  <w:footnote w:type="continuationSeparator" w:id="0">
    <w:p w:rsidR="00146959" w:rsidRDefault="00146959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7C" w:rsidRDefault="009B7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AF7" w:rsidRDefault="009F19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17FB21" id="Group 12" o:spid="_x0000_s1026" style="position:absolute;margin-left:0;margin-top:0;width:496.8pt;height:117pt;z-index:251661312;mso-position-horizontal:center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">
              <v:shape id="Freeform 29" o:spid="_x0000_s1027" alt="decorative element" style="position:absolute;left:48768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AlsMA&#10;AADaAAAADwAAAGRycy9kb3ducmV2LnhtbESPQWvCQBSE74L/YXmCN93YUltiNiLSqvSksdTra/Y1&#10;G8y+DdlV03/fLRQ8DjPzDZMte9uIK3W+dqxgNk1AEJdO11wp+Di+TV5A+ICssXFMCn7IwzIfDjJM&#10;tbvxga5FqESEsE9RgQmhTaX0pSGLfupa4uh9u85iiLKrpO7wFuG2kQ9JMpcWa44LBltaGyrPxcVG&#10;Cr4/yna7f/6szObpS5+Sw+74qtR41K8WIAL14R7+b++0gjn8XY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oAlsMAAADaAAAADwAAAAAAAAAAAAAAAACYAgAAZHJzL2Rv&#10;d25yZXYueG1sUEsFBgAAAAAEAAQA9QAAAIgD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lDcIA&#10;AADaAAAADwAAAGRycy9kb3ducmV2LnhtbESPT2sCMRTE7wW/Q3iCt5pVaZXVKCLaiqf6B70+N8/N&#10;4uZl2aS6fnsjFHocZuY3zGTW2FLcqPaFYwW9bgKCOHO64FzBYb96H4HwAVlj6ZgUPMjDbNp6m2Cq&#10;3Z23dNuFXEQI+xQVmBCqVEqfGbLou64ijt7F1RZDlHUudY33CLel7CfJp7RYcFwwWNHCUHbd/dpI&#10;wc1AVt8/w2Nuvj7O+pRs1/ulUp12Mx+DCNSE//Bfe60VDOF1Jd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qUNwgAAANoAAAAPAAAAAAAAAAAAAAAAAJgCAABkcnMvZG93&#10;bnJldi54bWxQSwUGAAAAAAQABAD1AAAAhwM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9" type="#_x0000_t75" alt="Flower. Top Image." style="position:absolute;left:22174;width:19507;height:8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rzbXBAAAA2wAAAA8AAABkcnMvZG93bnJldi54bWxET81qwkAQvhd8h2WE3pqN0YpEV7GlSm1P&#10;Rh9gyI7ZYHY2ZFeNb+8WhN7m4/udxaq3jbhS52vHCkZJCoK4dLrmSsHxsHmbgfABWWPjmBTcycNq&#10;OXhZYK7djfd0LUIlYgj7HBWYENpcSl8asugT1xJH7uQ6iyHCrpK6w1sMt43M0nQqLdYcGwy29Gmo&#10;PBcXq+D3cioO9F6YezuefH1sf7LzeJcp9Trs13MQgfrwL366v3WcP4K/X+I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rzbXBAAAA2wAAAA8AAAAAAAAAAAAAAAAAnwIA&#10;AGRycy9kb3ducmV2LnhtbFBLBQYAAAAABAAEAPcAAACNAwAAAAA=&#10;">
                <v:imagedata r:id="rId2" o:title="Flower. Top Image"/>
                <v:path arrowok="t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>
    <w:nsid w:val="138579A7"/>
    <w:multiLevelType w:val="hybridMultilevel"/>
    <w:tmpl w:val="FD66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52B5E"/>
    <w:multiLevelType w:val="hybridMultilevel"/>
    <w:tmpl w:val="CB0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33"/>
    <w:rsid w:val="000C6AF7"/>
    <w:rsid w:val="00146959"/>
    <w:rsid w:val="00190763"/>
    <w:rsid w:val="002D4CDD"/>
    <w:rsid w:val="003D37C9"/>
    <w:rsid w:val="004809AC"/>
    <w:rsid w:val="004C405B"/>
    <w:rsid w:val="005E6B8C"/>
    <w:rsid w:val="00607760"/>
    <w:rsid w:val="006E178A"/>
    <w:rsid w:val="007316BE"/>
    <w:rsid w:val="00737940"/>
    <w:rsid w:val="00837E03"/>
    <w:rsid w:val="008932B1"/>
    <w:rsid w:val="009A2B0A"/>
    <w:rsid w:val="009B717C"/>
    <w:rsid w:val="009D644C"/>
    <w:rsid w:val="009F193C"/>
    <w:rsid w:val="00C63533"/>
    <w:rsid w:val="00D075D2"/>
    <w:rsid w:val="00DD5DF5"/>
    <w:rsid w:val="00DF60A8"/>
    <w:rsid w:val="00E13158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0763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Dates">
    <w:name w:val="Dates"/>
    <w:basedOn w:val="BodyText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customStyle="1" w:styleId="Experience">
    <w:name w:val="Experience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BodyText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O\AppData\Roaming\Microsoft\Templates\Pink%20flor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2CB75738143C2A1336772AC401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9B2D-63FB-4B3A-8CD8-3E4E2918BEF6}"/>
      </w:docPartPr>
      <w:docPartBody>
        <w:p w:rsidR="00000000" w:rsidRDefault="00A64556">
          <w:pPr>
            <w:pStyle w:val="0102CB75738143C2A1336772AC4018DF"/>
          </w:pPr>
          <w:r w:rsidRPr="000C6AF7">
            <w:rPr>
              <w:rStyle w:val="TitleChar"/>
              <w:rFonts w:eastAsiaTheme="minorEastAsia"/>
            </w:rPr>
            <w:t>[First Name]</w:t>
          </w:r>
        </w:p>
      </w:docPartBody>
    </w:docPart>
    <w:docPart>
      <w:docPartPr>
        <w:name w:val="4FD8FCEE4D3A40CEBAB71624CDB49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35781-0DBE-4BEC-9C67-8A9C0C0481B5}"/>
      </w:docPartPr>
      <w:docPartBody>
        <w:p w:rsidR="00000000" w:rsidRDefault="00A64556">
          <w:pPr>
            <w:pStyle w:val="4FD8FCEE4D3A40CEBAB71624CDB49E57"/>
          </w:pPr>
          <w:r w:rsidRPr="000C6AF7">
            <w:rPr>
              <w:rStyle w:val="TitleChar"/>
              <w:rFonts w:eastAsiaTheme="minorEastAsia"/>
            </w:rPr>
            <w:t>[Surname]</w:t>
          </w:r>
        </w:p>
      </w:docPartBody>
    </w:docPart>
    <w:docPart>
      <w:docPartPr>
        <w:name w:val="7EED70A9E0A14591B901D1B34DA9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403F8-6A9D-4B6B-B39C-727DBACDF7A5}"/>
      </w:docPartPr>
      <w:docPartBody>
        <w:p w:rsidR="00000000" w:rsidRDefault="00A64556">
          <w:pPr>
            <w:pStyle w:val="7EED70A9E0A14591B901D1B34DA98E96"/>
          </w:pPr>
          <w:r w:rsidRPr="00837E03">
            <w:t>[School Name]</w:t>
          </w:r>
        </w:p>
      </w:docPartBody>
    </w:docPart>
    <w:docPart>
      <w:docPartPr>
        <w:name w:val="247B9FF2D0B04DB7A247D81E8623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6D7B3-E4A1-4D93-9F74-959B689D0695}"/>
      </w:docPartPr>
      <w:docPartBody>
        <w:p w:rsidR="00000000" w:rsidRDefault="00A64556">
          <w:pPr>
            <w:pStyle w:val="247B9FF2D0B04DB7A247D81E86237052"/>
          </w:pPr>
          <w:r w:rsidRPr="000F7D04">
            <w:t>[City, State]</w:t>
          </w:r>
        </w:p>
      </w:docPartBody>
    </w:docPart>
    <w:docPart>
      <w:docPartPr>
        <w:name w:val="BC4B17EE57394C5AA341960531EF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E61B-5AF6-429C-B3F1-01F1D7E0735B}"/>
      </w:docPartPr>
      <w:docPartBody>
        <w:p w:rsidR="00000000" w:rsidRDefault="00A64556">
          <w:pPr>
            <w:pStyle w:val="BC4B17EE57394C5AA341960531EFF7A4"/>
          </w:pPr>
          <w:r w:rsidRPr="000F7D04">
            <w:t>[You might want to include your GPA here and a brief summary of relevant coursework,</w:t>
          </w:r>
          <w:r>
            <w:t xml:space="preserve"> </w:t>
          </w:r>
          <w:r w:rsidRPr="000F7D04">
            <w:t>awards, and honors.]</w:t>
          </w:r>
        </w:p>
      </w:docPartBody>
    </w:docPart>
    <w:docPart>
      <w:docPartPr>
        <w:name w:val="B218390AF61C4CA5BE47DF0B625A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5356D-0ED3-47F8-98BA-069A214DB6E2}"/>
      </w:docPartPr>
      <w:docPartBody>
        <w:p w:rsidR="00000000" w:rsidRDefault="00A64556">
          <w:pPr>
            <w:pStyle w:val="B218390AF61C4CA5BE47DF0B625ADD1B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9DE6FD36109A4F9E9BA35E3B443DD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779CD-5A6D-432E-9F35-4FADF7EF3BE1}"/>
      </w:docPartPr>
      <w:docPartBody>
        <w:p w:rsidR="00000000" w:rsidRDefault="00A64556">
          <w:pPr>
            <w:pStyle w:val="9DE6FD36109A4F9E9BA35E3B443DDED4"/>
          </w:pPr>
          <w:r w:rsidRPr="00222466">
            <w:t>[City, ST ZIP Code]</w:t>
          </w:r>
        </w:p>
      </w:docPartBody>
    </w:docPart>
    <w:docPart>
      <w:docPartPr>
        <w:name w:val="ACB6EF01D6DE44C194E2603DD8A77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73CB2-77F2-4CB0-8D28-EE6DD3C553E1}"/>
      </w:docPartPr>
      <w:docPartBody>
        <w:p w:rsidR="00000000" w:rsidRDefault="00A64556">
          <w:pPr>
            <w:pStyle w:val="ACB6EF01D6DE44C194E2603DD8A77E7D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F50D4473A0024E86B349BC14D6E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1E51-EA07-4C2C-96DD-2409EC5C4EC3}"/>
      </w:docPartPr>
      <w:docPartBody>
        <w:p w:rsidR="00000000" w:rsidRDefault="00A64556">
          <w:pPr>
            <w:pStyle w:val="F50D4473A0024E86B349BC14D6E3EA73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E2A5EE9120A848298424A6DD711AF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88A4-36E4-46D3-8A03-8EBF9D3C48DB}"/>
      </w:docPartPr>
      <w:docPartBody>
        <w:p w:rsidR="00000000" w:rsidRDefault="00A64556">
          <w:pPr>
            <w:pStyle w:val="E2A5EE9120A848298424A6DD711AF1E0"/>
          </w:pPr>
          <w:r w:rsidRPr="00737940">
            <w:t>Your Website</w:t>
          </w:r>
        </w:p>
      </w:docPartBody>
    </w:docPart>
    <w:docPart>
      <w:docPartPr>
        <w:name w:val="8628B0C6F92943678F033786F37C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08C2-F573-46E4-A881-2D8BBECBA0B9}"/>
      </w:docPartPr>
      <w:docPartBody>
        <w:p w:rsidR="00000000" w:rsidRDefault="00442663" w:rsidP="00442663">
          <w:pPr>
            <w:pStyle w:val="8628B0C6F92943678F033786F37C4605"/>
          </w:pPr>
          <w:r w:rsidRPr="00837E03">
            <w:t>[School Name]</w:t>
          </w:r>
        </w:p>
      </w:docPartBody>
    </w:docPart>
    <w:docPart>
      <w:docPartPr>
        <w:name w:val="F1DD6751B7314F58A6950F2A7F783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FD42-B7A2-4BEC-A6CC-B632F60A5BA6}"/>
      </w:docPartPr>
      <w:docPartBody>
        <w:p w:rsidR="00000000" w:rsidRDefault="00442663" w:rsidP="00442663">
          <w:pPr>
            <w:pStyle w:val="F1DD6751B7314F58A6950F2A7F78328E"/>
          </w:pPr>
          <w:r w:rsidRPr="000F7D04">
            <w:t>[City, State]</w:t>
          </w:r>
        </w:p>
      </w:docPartBody>
    </w:docPart>
    <w:docPart>
      <w:docPartPr>
        <w:name w:val="C2D8CC0BA2B540598DEFA93359FA5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EFB8-E186-4A7F-A08A-138E3D02F933}"/>
      </w:docPartPr>
      <w:docPartBody>
        <w:p w:rsidR="00000000" w:rsidRDefault="00442663" w:rsidP="00442663">
          <w:pPr>
            <w:pStyle w:val="C2D8CC0BA2B540598DEFA93359FA507F"/>
          </w:pPr>
          <w:r w:rsidRPr="000F7D04">
            <w:t>[You might want to include your GPA here and a brief summary of relevant coursework,</w:t>
          </w:r>
          <w:r>
            <w:t xml:space="preserve"> </w:t>
          </w:r>
          <w:r w:rsidRPr="000F7D04">
            <w:t>awards, and honors.]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63"/>
    <w:rsid w:val="00442663"/>
    <w:rsid w:val="00A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pPr>
      <w:widowControl w:val="0"/>
      <w:kinsoku w:val="0"/>
      <w:overflowPunct w:val="0"/>
      <w:autoSpaceDE w:val="0"/>
      <w:autoSpaceDN w:val="0"/>
      <w:adjustRightInd w:val="0"/>
      <w:spacing w:before="120" w:line="240" w:lineRule="auto"/>
      <w:jc w:val="center"/>
    </w:pPr>
    <w:rPr>
      <w:rFonts w:asciiTheme="majorHAnsi" w:eastAsia="Times New Roman" w:hAnsiTheme="majorHAnsi" w:cs="Georgia-BoldItalic"/>
      <w:b/>
      <w:bCs/>
      <w:i/>
      <w:iCs/>
      <w:color w:val="5B9BD5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Times New Roman" w:hAnsiTheme="majorHAnsi" w:cs="Georgia-BoldItalic"/>
      <w:b/>
      <w:bCs/>
      <w:i/>
      <w:iCs/>
      <w:color w:val="5B9BD5" w:themeColor="accent1"/>
      <w:sz w:val="42"/>
      <w:szCs w:val="4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0102CB75738143C2A1336772AC4018DF">
    <w:name w:val="0102CB75738143C2A1336772AC4018DF"/>
  </w:style>
  <w:style w:type="paragraph" w:customStyle="1" w:styleId="4FD8FCEE4D3A40CEBAB71624CDB49E57">
    <w:name w:val="4FD8FCEE4D3A40CEBAB71624CDB49E57"/>
  </w:style>
  <w:style w:type="paragraph" w:customStyle="1" w:styleId="AE6730B68152415D90E2811E1CB91AA0">
    <w:name w:val="AE6730B68152415D90E2811E1CB91AA0"/>
  </w:style>
  <w:style w:type="paragraph" w:customStyle="1" w:styleId="7CE82005D6EE4CC6B9940CFC38D5A0F3">
    <w:name w:val="7CE82005D6EE4CC6B9940CFC38D5A0F3"/>
  </w:style>
  <w:style w:type="paragraph" w:customStyle="1" w:styleId="C17E3F0661F24E4B99D611A5D98033FF">
    <w:name w:val="C17E3F0661F24E4B99D611A5D98033FF"/>
  </w:style>
  <w:style w:type="paragraph" w:customStyle="1" w:styleId="6595B026784C4E6D90EC79AD3A5A3208">
    <w:name w:val="6595B026784C4E6D90EC79AD3A5A3208"/>
  </w:style>
  <w:style w:type="paragraph" w:customStyle="1" w:styleId="760357735632442FAE2A4DDA9E90D6D8">
    <w:name w:val="760357735632442FAE2A4DDA9E90D6D8"/>
  </w:style>
  <w:style w:type="paragraph" w:customStyle="1" w:styleId="9742E9317A5C49F9847E0858F244FCD2">
    <w:name w:val="9742E9317A5C49F9847E0858F244FCD2"/>
  </w:style>
  <w:style w:type="paragraph" w:customStyle="1" w:styleId="4AC4AC501E85444DBA8CF6D2EB75FDE8">
    <w:name w:val="4AC4AC501E85444DBA8CF6D2EB75FDE8"/>
  </w:style>
  <w:style w:type="paragraph" w:customStyle="1" w:styleId="E2976F5C902C45E187FF2B30B4A52948">
    <w:name w:val="E2976F5C902C45E187FF2B30B4A52948"/>
  </w:style>
  <w:style w:type="paragraph" w:customStyle="1" w:styleId="020B43695A52462FB4AF7ADD049D1E1A">
    <w:name w:val="020B43695A52462FB4AF7ADD049D1E1A"/>
  </w:style>
  <w:style w:type="paragraph" w:customStyle="1" w:styleId="07007FACDE4549619AE68D2129615853">
    <w:name w:val="07007FACDE4549619AE68D2129615853"/>
  </w:style>
  <w:style w:type="paragraph" w:customStyle="1" w:styleId="B87B735FCE0A4B40A0AA99B61F8B7DA7">
    <w:name w:val="B87B735FCE0A4B40A0AA99B61F8B7DA7"/>
  </w:style>
  <w:style w:type="paragraph" w:customStyle="1" w:styleId="63A9447117D24DA0BAF74B97F8658FC3">
    <w:name w:val="63A9447117D24DA0BAF74B97F8658FC3"/>
  </w:style>
  <w:style w:type="paragraph" w:customStyle="1" w:styleId="AA34EECA35B14E368C3223D49F298943">
    <w:name w:val="AA34EECA35B14E368C3223D49F298943"/>
  </w:style>
  <w:style w:type="paragraph" w:customStyle="1" w:styleId="99AC768A132A4F8D9D8F5D5ED6A61EFA">
    <w:name w:val="99AC768A132A4F8D9D8F5D5ED6A61EFA"/>
  </w:style>
  <w:style w:type="paragraph" w:customStyle="1" w:styleId="3D238851D4874EAC94D9101B19E7D8BC">
    <w:name w:val="3D238851D4874EAC94D9101B19E7D8BC"/>
  </w:style>
  <w:style w:type="paragraph" w:customStyle="1" w:styleId="28536223A56A4A8EB833883FBFEDBAFB">
    <w:name w:val="28536223A56A4A8EB833883FBFEDBAFB"/>
  </w:style>
  <w:style w:type="paragraph" w:customStyle="1" w:styleId="7EED70A9E0A14591B901D1B34DA98E96">
    <w:name w:val="7EED70A9E0A14591B901D1B34DA98E96"/>
  </w:style>
  <w:style w:type="paragraph" w:customStyle="1" w:styleId="247B9FF2D0B04DB7A247D81E86237052">
    <w:name w:val="247B9FF2D0B04DB7A247D81E86237052"/>
  </w:style>
  <w:style w:type="paragraph" w:customStyle="1" w:styleId="BC4B17EE57394C5AA341960531EFF7A4">
    <w:name w:val="BC4B17EE57394C5AA341960531EFF7A4"/>
  </w:style>
  <w:style w:type="paragraph" w:customStyle="1" w:styleId="5DCBEA489AAC4AA7B562FD67713482F8">
    <w:name w:val="5DCBEA489AAC4AA7B562FD67713482F8"/>
  </w:style>
  <w:style w:type="paragraph" w:customStyle="1" w:styleId="1646C2F984124E169421BA8E31A662F9">
    <w:name w:val="1646C2F984124E169421BA8E31A662F9"/>
  </w:style>
  <w:style w:type="paragraph" w:customStyle="1" w:styleId="5A9F74346090411E8DEE7E969F5F240E">
    <w:name w:val="5A9F74346090411E8DEE7E969F5F240E"/>
  </w:style>
  <w:style w:type="paragraph" w:customStyle="1" w:styleId="B218390AF61C4CA5BE47DF0B625ADD1B">
    <w:name w:val="B218390AF61C4CA5BE47DF0B625ADD1B"/>
  </w:style>
  <w:style w:type="paragraph" w:customStyle="1" w:styleId="9DE6FD36109A4F9E9BA35E3B443DDED4">
    <w:name w:val="9DE6FD36109A4F9E9BA35E3B443DDED4"/>
  </w:style>
  <w:style w:type="paragraph" w:customStyle="1" w:styleId="ACB6EF01D6DE44C194E2603DD8A77E7D">
    <w:name w:val="ACB6EF01D6DE44C194E2603DD8A77E7D"/>
  </w:style>
  <w:style w:type="paragraph" w:customStyle="1" w:styleId="F50D4473A0024E86B349BC14D6E3EA73">
    <w:name w:val="F50D4473A0024E86B349BC14D6E3EA73"/>
  </w:style>
  <w:style w:type="paragraph" w:customStyle="1" w:styleId="E2A5EE9120A848298424A6DD711AF1E0">
    <w:name w:val="E2A5EE9120A848298424A6DD711AF1E0"/>
  </w:style>
  <w:style w:type="paragraph" w:customStyle="1" w:styleId="B9DED81957B24C3D98BEAE80C9CA511B">
    <w:name w:val="B9DED81957B24C3D98BEAE80C9CA511B"/>
    <w:rsid w:val="00442663"/>
  </w:style>
  <w:style w:type="paragraph" w:customStyle="1" w:styleId="762E999D4C814F16AE3C2AA9C92AFBDC">
    <w:name w:val="762E999D4C814F16AE3C2AA9C92AFBDC"/>
    <w:rsid w:val="00442663"/>
  </w:style>
  <w:style w:type="paragraph" w:customStyle="1" w:styleId="696CE1DBB1314BC8883E7503564C0A59">
    <w:name w:val="696CE1DBB1314BC8883E7503564C0A59"/>
    <w:rsid w:val="00442663"/>
  </w:style>
  <w:style w:type="paragraph" w:customStyle="1" w:styleId="8628B0C6F92943678F033786F37C4605">
    <w:name w:val="8628B0C6F92943678F033786F37C4605"/>
    <w:rsid w:val="00442663"/>
  </w:style>
  <w:style w:type="paragraph" w:customStyle="1" w:styleId="F1DD6751B7314F58A6950F2A7F78328E">
    <w:name w:val="F1DD6751B7314F58A6950F2A7F78328E"/>
    <w:rsid w:val="00442663"/>
  </w:style>
  <w:style w:type="paragraph" w:customStyle="1" w:styleId="C2D8CC0BA2B540598DEFA93359FA507F">
    <w:name w:val="C2D8CC0BA2B540598DEFA93359FA507F"/>
    <w:rsid w:val="00442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0086-E4E6-4DC2-9A53-F402C175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resume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2020-02-14T09:45:00Z</dcterms:created>
  <dcterms:modified xsi:type="dcterms:W3CDTF">2020-02-14T09:49:00Z</dcterms:modified>
</cp:coreProperties>
</file>