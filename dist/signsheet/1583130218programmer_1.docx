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5000" w:type="pct"/>
        <w:tblLayout w:type="fixed"/>
        <w:tblLook w:val="0600" w:firstRow="0" w:lastRow="0" w:firstColumn="0" w:lastColumn="0" w:noHBand="1" w:noVBand="1"/>
      </w:tblPr>
      <w:tblGrid>
        <w:gridCol w:w="10080"/>
      </w:tblGrid>
      <w:tr w:rsidR="00AE3014" w:rsidTr="003740A3">
        <w:trPr>
          <w:trHeight w:val="428"/>
        </w:trPr>
        <w:tc>
          <w:tcPr>
            <w:tcW w:w="10080" w:type="dxa"/>
          </w:tcPr>
          <w:p w:rsidR="00793CBE" w:rsidRPr="003740A3" w:rsidRDefault="00793CBE" w:rsidP="003740A3"/>
        </w:tc>
      </w:tr>
      <w:tr w:rsidR="003740A3" w:rsidTr="003740A3">
        <w:trPr>
          <w:trHeight w:val="1526"/>
        </w:trPr>
        <w:tc>
          <w:tcPr>
            <w:tcW w:w="10080" w:type="dxa"/>
            <w:vAlign w:val="center"/>
          </w:tcPr>
          <w:sdt>
            <w:sdtPr>
              <w:id w:val="-884641814"/>
              <w:placeholder>
                <w:docPart w:val="CDAE4250004043ADA139A88ACA69588C"/>
              </w:placeholder>
              <w:temporary/>
              <w:showingPlcHdr/>
              <w15:appearance w15:val="hidden"/>
            </w:sdtPr>
            <w:sdtEndPr/>
            <w:sdtContent>
              <w:p w:rsidR="003740A3" w:rsidRDefault="003740A3" w:rsidP="003740A3">
                <w:pPr>
                  <w:pStyle w:val="Title"/>
                </w:pPr>
                <w:r w:rsidRPr="00415A4A">
                  <w:t>[Your Name]</w:t>
                </w:r>
              </w:p>
            </w:sdtContent>
          </w:sdt>
          <w:p w:rsidR="003740A3" w:rsidRPr="003740A3" w:rsidRDefault="0078714D" w:rsidP="003740A3">
            <w:pPr>
              <w:pStyle w:val="Information"/>
            </w:pPr>
            <w:sdt>
              <w:sdtPr>
                <w:id w:val="734893122"/>
                <w:placeholder>
                  <w:docPart w:val="3C90F5133A0F47E09AE94145F0B7F389"/>
                </w:placeholder>
                <w:temporary/>
                <w:showingPlcHdr/>
                <w15:appearance w15:val="hidden"/>
              </w:sdtPr>
              <w:sdtEndPr>
                <w:rPr>
                  <w:rStyle w:val="Strong"/>
                  <w:b/>
                  <w:bCs/>
                  <w:color w:val="99C9EC" w:themeColor="background2"/>
                </w:rPr>
              </w:sdtEndPr>
              <w:sdtContent>
                <w:r w:rsidR="003740A3" w:rsidRPr="003740A3">
                  <w:t>[Address]</w:t>
                </w:r>
              </w:sdtContent>
            </w:sdt>
            <w:r w:rsidR="003740A3" w:rsidRPr="003740A3">
              <w:t xml:space="preserve">  </w:t>
            </w:r>
            <w:r w:rsidR="003740A3" w:rsidRPr="003740A3">
              <w:rPr>
                <w:rStyle w:val="Strong"/>
                <w:b w:val="0"/>
                <w:bCs w:val="0"/>
              </w:rPr>
              <w:t>•</w:t>
            </w:r>
            <w:r w:rsidR="003740A3" w:rsidRPr="003740A3">
              <w:rPr>
                <w:color w:val="99C9EC" w:themeColor="background2"/>
              </w:rPr>
              <w:t xml:space="preserve"> </w:t>
            </w:r>
            <w:r w:rsidR="003740A3" w:rsidRPr="003740A3">
              <w:t xml:space="preserve"> </w:t>
            </w:r>
            <w:sdt>
              <w:sdtPr>
                <w:id w:val="69700131"/>
                <w:placeholder>
                  <w:docPart w:val="535BB9616C73403C949A0A90069E094C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3740A3">
                  <w:t>[City, ST ZIP Code]</w:t>
                </w:r>
              </w:sdtContent>
            </w:sdt>
            <w:r w:rsidR="003740A3" w:rsidRPr="003740A3">
              <w:t xml:space="preserve">  </w:t>
            </w:r>
            <w:r w:rsidR="003740A3" w:rsidRPr="003740A3">
              <w:rPr>
                <w:rStyle w:val="Strong"/>
                <w:b w:val="0"/>
                <w:bCs w:val="0"/>
              </w:rPr>
              <w:t>•</w:t>
            </w:r>
            <w:r w:rsidR="003740A3" w:rsidRPr="003740A3">
              <w:t xml:space="preserve">  </w:t>
            </w:r>
            <w:sdt>
              <w:sdtPr>
                <w:id w:val="1523980278"/>
                <w:placeholder>
                  <w:docPart w:val="9F5898E23B0A40E0922619775B7D81ED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3740A3">
                  <w:t>[Phone]</w:t>
                </w:r>
              </w:sdtContent>
            </w:sdt>
            <w:r w:rsidR="003740A3" w:rsidRPr="003740A3">
              <w:t xml:space="preserve">  </w:t>
            </w:r>
            <w:r w:rsidR="003740A3" w:rsidRPr="003740A3">
              <w:rPr>
                <w:rStyle w:val="Strong"/>
                <w:b w:val="0"/>
                <w:bCs w:val="0"/>
              </w:rPr>
              <w:t>•</w:t>
            </w:r>
            <w:r w:rsidR="003740A3" w:rsidRPr="003740A3">
              <w:rPr>
                <w:rStyle w:val="Strong"/>
                <w:b w:val="0"/>
                <w:bCs w:val="0"/>
                <w:color w:val="FFFFFF" w:themeColor="background1"/>
              </w:rPr>
              <w:t xml:space="preserve"> </w:t>
            </w:r>
            <w:r w:rsidR="003740A3" w:rsidRPr="003740A3">
              <w:t xml:space="preserve"> </w:t>
            </w:r>
            <w:sdt>
              <w:sdtPr>
                <w:id w:val="376595585"/>
                <w:placeholder>
                  <w:docPart w:val="C1EE9B4F05974D60A3ACC89C86413AE3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3740A3">
                  <w:t>[Email]</w:t>
                </w:r>
              </w:sdtContent>
            </w:sdt>
          </w:p>
        </w:tc>
      </w:tr>
      <w:tr w:rsidR="003740A3" w:rsidTr="003740A3">
        <w:trPr>
          <w:trHeight w:val="1454"/>
        </w:trPr>
        <w:tc>
          <w:tcPr>
            <w:tcW w:w="10080" w:type="dxa"/>
          </w:tcPr>
          <w:p w:rsidR="003740A3" w:rsidRPr="003740A3" w:rsidRDefault="003740A3" w:rsidP="003740A3"/>
        </w:tc>
      </w:tr>
      <w:tr w:rsidR="003740A3" w:rsidTr="003740A3">
        <w:trPr>
          <w:trHeight w:val="1164"/>
        </w:trPr>
        <w:tc>
          <w:tcPr>
            <w:tcW w:w="10080" w:type="dxa"/>
            <w:vAlign w:val="bottom"/>
          </w:tcPr>
          <w:p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Objective</w:t>
            </w:r>
          </w:p>
          <w:p w:rsidR="003740A3" w:rsidRPr="00B50479" w:rsidRDefault="00B41EEB" w:rsidP="003740A3">
            <w:r>
              <w:rPr>
                <w:rFonts w:ascii="Arial" w:hAnsi="Arial" w:cs="Arial"/>
                <w:color w:val="222222"/>
                <w:shd w:val="clear" w:color="auto" w:fill="FFFFFF"/>
              </w:rPr>
              <w:t>Aim to work in a challenging work environment where I can utilize my expertise in technical skills, towards the development and implementation of the new ideas, contributing to growth of the organization.</w:t>
            </w:r>
            <w:bookmarkStart w:id="0" w:name="_GoBack"/>
            <w:bookmarkEnd w:id="0"/>
          </w:p>
        </w:tc>
      </w:tr>
      <w:tr w:rsidR="003740A3" w:rsidTr="003740A3">
        <w:trPr>
          <w:trHeight w:val="454"/>
        </w:trPr>
        <w:tc>
          <w:tcPr>
            <w:tcW w:w="10080" w:type="dxa"/>
          </w:tcPr>
          <w:p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Experience</w:t>
            </w:r>
          </w:p>
          <w:p w:rsidR="003740A3" w:rsidRDefault="006354D3" w:rsidP="006354D3">
            <w:r>
              <w:t>Fresher</w:t>
            </w:r>
          </w:p>
        </w:tc>
      </w:tr>
      <w:tr w:rsidR="003740A3" w:rsidTr="003740A3">
        <w:trPr>
          <w:trHeight w:val="997"/>
        </w:trPr>
        <w:tc>
          <w:tcPr>
            <w:tcW w:w="10080" w:type="dxa"/>
          </w:tcPr>
          <w:p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Education</w:t>
            </w:r>
          </w:p>
          <w:p w:rsidR="003740A3" w:rsidRPr="00AE3014" w:rsidRDefault="0078714D" w:rsidP="003740A3">
            <w:pPr>
              <w:ind w:left="360"/>
            </w:pPr>
            <w:sdt>
              <w:sdtPr>
                <w:id w:val="245614494"/>
                <w:placeholder>
                  <w:docPart w:val="C6BB2A292BEA47E7B6909CE945B19E31"/>
                </w:placeholder>
                <w:temporary/>
                <w:showingPlcHdr/>
                <w15:appearance w15:val="hidden"/>
              </w:sdtPr>
              <w:sdtEndPr/>
              <w:sdtContent>
                <w:r w:rsidR="003740A3" w:rsidRPr="007D2A62">
                  <w:rPr>
                    <w:b/>
                  </w:rPr>
                  <w:t>[School Name]</w:t>
                </w:r>
              </w:sdtContent>
            </w:sdt>
            <w:r w:rsidR="003740A3" w:rsidRPr="00AE3014">
              <w:t xml:space="preserve">, </w:t>
            </w:r>
            <w:sdt>
              <w:sdtPr>
                <w:id w:val="141007519"/>
                <w:placeholder>
                  <w:docPart w:val="D7026475DB754CE1BC5785BA3C01C863"/>
                </w:placeholder>
                <w:temporary/>
                <w:showingPlcHdr/>
                <w15:appearance w15:val="hidden"/>
              </w:sdtPr>
              <w:sdtEndPr/>
              <w:sdtContent>
                <w:r w:rsidR="003740A3">
                  <w:t>[</w:t>
                </w:r>
                <w:r w:rsidR="003740A3" w:rsidRPr="009360EC">
                  <w:t>City, State</w:t>
                </w:r>
                <w:r w:rsidR="003740A3">
                  <w:t>]</w:t>
                </w:r>
              </w:sdtContent>
            </w:sdt>
          </w:p>
          <w:sdt>
            <w:sdtPr>
              <w:id w:val="-1240391264"/>
              <w:placeholder>
                <w:docPart w:val="FA166A96243541AA912BAE1162E38625"/>
              </w:placeholder>
              <w:temporary/>
              <w:showingPlcHdr/>
              <w15:appearance w15:val="hidden"/>
            </w:sdtPr>
            <w:sdtEndPr/>
            <w:sdtContent>
              <w:p w:rsidR="003740A3" w:rsidRDefault="003740A3" w:rsidP="003740A3">
                <w:pPr>
                  <w:pStyle w:val="ListParagraph"/>
                </w:pPr>
                <w:r w:rsidRPr="009360EC">
                  <w:t>[You might want to include your GPA here and a brief summary of relevant coursework,</w:t>
                </w:r>
                <w:r w:rsidRPr="009360EC">
                  <w:br/>
                  <w:t>awards, and honors.]</w:t>
                </w:r>
              </w:p>
            </w:sdtContent>
          </w:sdt>
          <w:p w:rsidR="006354D3" w:rsidRPr="00AE3014" w:rsidRDefault="006354D3" w:rsidP="006354D3">
            <w:pPr>
              <w:ind w:left="360"/>
            </w:pPr>
            <w:sdt>
              <w:sdtPr>
                <w:id w:val="-947078752"/>
                <w:placeholder>
                  <w:docPart w:val="7F8E5E1483D64DBD960025FEBDD894CE"/>
                </w:placeholder>
                <w:temporary/>
                <w:showingPlcHdr/>
                <w15:appearance w15:val="hidden"/>
              </w:sdtPr>
              <w:sdtContent>
                <w:r w:rsidRPr="007D2A62">
                  <w:rPr>
                    <w:b/>
                  </w:rPr>
                  <w:t>[School Name]</w:t>
                </w:r>
              </w:sdtContent>
            </w:sdt>
            <w:r w:rsidRPr="00AE3014">
              <w:t xml:space="preserve">, </w:t>
            </w:r>
            <w:sdt>
              <w:sdtPr>
                <w:id w:val="-1514218987"/>
                <w:placeholder>
                  <w:docPart w:val="6915284AA33E426696BF13148DDFC2A1"/>
                </w:placeholder>
                <w:temporary/>
                <w:showingPlcHdr/>
                <w15:appearance w15:val="hidden"/>
              </w:sdtPr>
              <w:sdtContent>
                <w:r>
                  <w:t>[</w:t>
                </w:r>
                <w:r w:rsidRPr="009360EC">
                  <w:t>City, State</w:t>
                </w:r>
                <w:r>
                  <w:t>]</w:t>
                </w:r>
              </w:sdtContent>
            </w:sdt>
          </w:p>
          <w:sdt>
            <w:sdtPr>
              <w:id w:val="-1222437132"/>
              <w:placeholder>
                <w:docPart w:val="78CC7776C30A4D009B5024063935BB42"/>
              </w:placeholder>
              <w:temporary/>
              <w:showingPlcHdr/>
              <w15:appearance w15:val="hidden"/>
            </w:sdtPr>
            <w:sdtContent>
              <w:p w:rsidR="006354D3" w:rsidRDefault="006354D3" w:rsidP="006354D3">
                <w:pPr>
                  <w:pStyle w:val="ListParagraph"/>
                </w:pPr>
                <w:r w:rsidRPr="009360EC">
                  <w:t>[You might want to include your GPA here and a brief summary of relevant coursework,</w:t>
                </w:r>
                <w:r w:rsidRPr="009360EC">
                  <w:br/>
                  <w:t>awards, and honors.]</w:t>
                </w:r>
              </w:p>
            </w:sdtContent>
          </w:sdt>
        </w:tc>
      </w:tr>
      <w:tr w:rsidR="003740A3" w:rsidTr="003740A3">
        <w:trPr>
          <w:trHeight w:val="997"/>
        </w:trPr>
        <w:tc>
          <w:tcPr>
            <w:tcW w:w="10080" w:type="dxa"/>
          </w:tcPr>
          <w:p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 w:rsidR="006354D3">
              <w:t>Software Skills</w:t>
            </w:r>
          </w:p>
          <w:p w:rsidR="003740A3" w:rsidRDefault="006354D3" w:rsidP="006354D3">
            <w:pPr>
              <w:pStyle w:val="ListParagraph"/>
              <w:numPr>
                <w:ilvl w:val="0"/>
                <w:numId w:val="4"/>
              </w:numPr>
            </w:pPr>
            <w:r>
              <w:t>Sublime</w:t>
            </w:r>
          </w:p>
          <w:p w:rsidR="006354D3" w:rsidRDefault="006354D3" w:rsidP="006354D3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t>Wordpress</w:t>
            </w:r>
            <w:proofErr w:type="spellEnd"/>
          </w:p>
          <w:p w:rsidR="006354D3" w:rsidRDefault="006354D3" w:rsidP="006354D3">
            <w:pPr>
              <w:pStyle w:val="ListParagraph"/>
              <w:numPr>
                <w:ilvl w:val="0"/>
                <w:numId w:val="4"/>
              </w:numPr>
            </w:pPr>
            <w:proofErr w:type="spellStart"/>
            <w:r>
              <w:t>Laravel</w:t>
            </w:r>
            <w:proofErr w:type="spellEnd"/>
          </w:p>
        </w:tc>
      </w:tr>
      <w:tr w:rsidR="003740A3" w:rsidTr="003740A3">
        <w:trPr>
          <w:trHeight w:val="759"/>
        </w:trPr>
        <w:tc>
          <w:tcPr>
            <w:tcW w:w="10080" w:type="dxa"/>
          </w:tcPr>
          <w:p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Leadership</w:t>
            </w:r>
          </w:p>
          <w:p w:rsidR="003740A3" w:rsidRDefault="006354D3" w:rsidP="006354D3">
            <w:pPr>
              <w:pStyle w:val="ListParagraph"/>
              <w:numPr>
                <w:ilvl w:val="0"/>
                <w:numId w:val="5"/>
              </w:numPr>
            </w:pPr>
            <w:r>
              <w:t>HTML</w:t>
            </w:r>
          </w:p>
          <w:p w:rsidR="006354D3" w:rsidRDefault="006354D3" w:rsidP="006354D3">
            <w:pPr>
              <w:pStyle w:val="ListParagraph"/>
              <w:numPr>
                <w:ilvl w:val="0"/>
                <w:numId w:val="5"/>
              </w:numPr>
            </w:pPr>
            <w:r>
              <w:t>CSS</w:t>
            </w:r>
          </w:p>
          <w:p w:rsidR="006354D3" w:rsidRDefault="006354D3" w:rsidP="006354D3">
            <w:pPr>
              <w:pStyle w:val="ListParagraph"/>
              <w:numPr>
                <w:ilvl w:val="0"/>
                <w:numId w:val="5"/>
              </w:numPr>
            </w:pPr>
            <w:proofErr w:type="spellStart"/>
            <w:r>
              <w:t>BootStreap</w:t>
            </w:r>
            <w:proofErr w:type="spellEnd"/>
          </w:p>
          <w:p w:rsidR="006354D3" w:rsidRDefault="006354D3" w:rsidP="006354D3">
            <w:pPr>
              <w:pStyle w:val="ListParagraph"/>
              <w:numPr>
                <w:ilvl w:val="0"/>
                <w:numId w:val="5"/>
              </w:numPr>
            </w:pPr>
            <w:proofErr w:type="spellStart"/>
            <w:r>
              <w:t>MediaQuery</w:t>
            </w:r>
            <w:proofErr w:type="spellEnd"/>
          </w:p>
        </w:tc>
      </w:tr>
      <w:tr w:rsidR="003740A3" w:rsidTr="003740A3">
        <w:trPr>
          <w:trHeight w:val="494"/>
        </w:trPr>
        <w:tc>
          <w:tcPr>
            <w:tcW w:w="10080" w:type="dxa"/>
          </w:tcPr>
          <w:p w:rsidR="003740A3" w:rsidRDefault="003740A3" w:rsidP="003740A3">
            <w:pPr>
              <w:pStyle w:val="Heading1"/>
            </w:pPr>
            <w:r w:rsidRPr="0087298D">
              <w:rPr>
                <w:rStyle w:val="Triangle"/>
              </w:rPr>
              <w:t>▼</w:t>
            </w:r>
            <w:r w:rsidRPr="00793CBE">
              <w:t xml:space="preserve"> </w:t>
            </w:r>
            <w:r>
              <w:t>References</w:t>
            </w:r>
          </w:p>
          <w:p w:rsidR="003740A3" w:rsidRDefault="006354D3" w:rsidP="006354D3">
            <w:r>
              <w:t>Red &amp; White Group of Institute</w:t>
            </w:r>
          </w:p>
        </w:tc>
      </w:tr>
    </w:tbl>
    <w:p w:rsidR="00BD7DB3" w:rsidRPr="007D2A62" w:rsidRDefault="00BD7DB3">
      <w:pPr>
        <w:rPr>
          <w:sz w:val="12"/>
        </w:rPr>
      </w:pPr>
    </w:p>
    <w:sectPr w:rsidR="00BD7DB3" w:rsidRPr="007D2A62" w:rsidSect="001951A8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5840" w:code="1"/>
      <w:pgMar w:top="850" w:right="1080" w:bottom="720" w:left="1080" w:header="720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8714D" w:rsidRDefault="0078714D" w:rsidP="00793CBE">
      <w:r>
        <w:separator/>
      </w:r>
    </w:p>
  </w:endnote>
  <w:endnote w:type="continuationSeparator" w:id="0">
    <w:p w:rsidR="0078714D" w:rsidRDefault="0078714D" w:rsidP="00793C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swald-Light">
    <w:charset w:val="00"/>
    <w:family w:val="auto"/>
    <w:pitch w:val="variable"/>
    <w:sig w:usb0="20000207" w:usb1="00000000" w:usb2="00000000" w:usb3="00000000" w:csb0="00000197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6784B" w:rsidRDefault="0096784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7DB3" w:rsidRDefault="00BD7DB3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0A430D1C" wp14:editId="755A3C8B">
              <wp:simplePos x="0" y="0"/>
              <wp:positionH relativeFrom="page">
                <wp:posOffset>0</wp:posOffset>
              </wp:positionH>
              <wp:positionV relativeFrom="page">
                <wp:posOffset>9601200</wp:posOffset>
              </wp:positionV>
              <wp:extent cx="7772400" cy="457200"/>
              <wp:effectExtent l="0" t="0" r="0" b="0"/>
              <wp:wrapNone/>
              <wp:docPr id="13" name="Freeform 13" descr="Footer accent block&#10;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7772400" cy="457200"/>
                      </a:xfrm>
                      <a:custGeom>
                        <a:avLst/>
                        <a:gdLst>
                          <a:gd name="T0" fmla="*/ 0 w 9394"/>
                          <a:gd name="T1" fmla="*/ 371 h 372"/>
                          <a:gd name="T2" fmla="*/ 9393 w 9394"/>
                          <a:gd name="T3" fmla="*/ 371 h 372"/>
                          <a:gd name="T4" fmla="*/ 9393 w 9394"/>
                          <a:gd name="T5" fmla="*/ 0 h 372"/>
                          <a:gd name="T6" fmla="*/ 0 w 9394"/>
                          <a:gd name="T7" fmla="*/ 0 h 372"/>
                          <a:gd name="T8" fmla="*/ 0 w 9394"/>
                          <a:gd name="T9" fmla="*/ 371 h 372"/>
                        </a:gdLst>
                        <a:ahLst/>
                        <a:cxnLst>
                          <a:cxn ang="0">
                            <a:pos x="T0" y="T1"/>
                          </a:cxn>
                          <a:cxn ang="0">
                            <a:pos x="T2" y="T3"/>
                          </a:cxn>
                          <a:cxn ang="0">
                            <a:pos x="T4" y="T5"/>
                          </a:cxn>
                          <a:cxn ang="0">
                            <a:pos x="T6" y="T7"/>
                          </a:cxn>
                          <a:cxn ang="0">
                            <a:pos x="T8" y="T9"/>
                          </a:cxn>
                        </a:cxnLst>
                        <a:rect l="0" t="0" r="r" b="b"/>
                        <a:pathLst>
                          <a:path w="9394" h="372">
                            <a:moveTo>
                              <a:pt x="0" y="371"/>
                            </a:moveTo>
                            <a:lnTo>
                              <a:pt x="9393" y="371"/>
                            </a:lnTo>
                            <a:lnTo>
                              <a:pt x="9393" y="0"/>
                            </a:lnTo>
                            <a:lnTo>
                              <a:pt x="0" y="0"/>
                            </a:lnTo>
                            <a:lnTo>
                              <a:pt x="0" y="371"/>
                            </a:lnTo>
                            <a:close/>
                          </a:path>
                        </a:pathLst>
                      </a:custGeom>
                      <a:solidFill>
                        <a:schemeClr val="bg2"/>
                      </a:solidFill>
                      <a:ln>
                        <a:noFill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62F6BD6" id="Freeform 13" o:spid="_x0000_s1026" alt="Footer accent block&#10;" style="position:absolute;margin-left:0;margin-top:756pt;width:612pt;height:36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94,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" o:allowincell="f" path="m,371r9393,l9393,,,,,371xe" fillcolor="#99c9ec [3214]" stroked="f">
              <v:path arrowok="t" o:connecttype="custom" o:connectlocs="0,455971;7771573,455971;7771573,0;0,0;0,455971" o:connectangles="0,0,0,0,0"/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6784B" w:rsidRDefault="0096784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8714D" w:rsidRDefault="0078714D" w:rsidP="00793CBE">
      <w:r>
        <w:separator/>
      </w:r>
    </w:p>
  </w:footnote>
  <w:footnote w:type="continuationSeparator" w:id="0">
    <w:p w:rsidR="0078714D" w:rsidRDefault="0078714D" w:rsidP="00793CB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6784B" w:rsidRDefault="0096784B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7DB3" w:rsidRDefault="00BD7DB3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58239" behindDoc="0" locked="0" layoutInCell="1" allowOverlap="1" wp14:anchorId="0622D12C" wp14:editId="399C2B51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7772400" cy="2748643"/>
              <wp:effectExtent l="0" t="0" r="0" b="0"/>
              <wp:wrapNone/>
              <wp:docPr id="8" name="Group 8" descr="Header background graphic including image of clouds, accent boxes, and image of person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2748643"/>
                        <a:chOff x="0" y="-1"/>
                        <a:chExt cx="7772400" cy="2744769"/>
                      </a:xfrm>
                    </wpg:grpSpPr>
                    <wps:wsp>
                      <wps:cNvPr id="2" name="Rectangle 2" descr="Sky. Background placeholder."/>
                      <wps:cNvSpPr>
                        <a:spLocks noChangeAspect="1"/>
                      </wps:cNvSpPr>
                      <wps:spPr>
                        <a:xfrm>
                          <a:off x="0" y="-1"/>
                          <a:ext cx="7772400" cy="2744769"/>
                        </a:xfrm>
                        <a:prstGeom prst="rect">
                          <a:avLst/>
                        </a:prstGeom>
                        <a:blipFill dpi="0" rotWithShape="1">
                          <a:blip r:embed="rId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" name="Freeform 4"/>
                      <wps:cNvSpPr>
                        <a:spLocks/>
                      </wps:cNvSpPr>
                      <wps:spPr bwMode="auto">
                        <a:xfrm>
                          <a:off x="5753100" y="334032"/>
                          <a:ext cx="1442203" cy="2076994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Text Box 6"/>
                      <wps:cNvSpPr txBox="1">
                        <a:spLocks noChangeArrowheads="1"/>
                      </wps:cNvSpPr>
                      <wps:spPr bwMode="auto">
                        <a:xfrm>
                          <a:off x="717550" y="907897"/>
                          <a:ext cx="5094514" cy="929468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D7DB3" w:rsidRDefault="00BD7DB3" w:rsidP="00793CBE">
                            <w:pPr>
                              <w:pStyle w:val="BodyText"/>
                              <w:kinsoku w:val="0"/>
                              <w:overflowPunct w:val="0"/>
                              <w:spacing w:before="92"/>
                              <w:ind w:left="180"/>
                              <w:rPr>
                                <w:color w:val="FFFFFF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6" name="Freeform 4" descr="Headshot of man"/>
                      <wps:cNvSpPr>
                        <a:spLocks noChangeAspect="1"/>
                      </wps:cNvSpPr>
                      <wps:spPr bwMode="auto">
                        <a:xfrm>
                          <a:off x="5829301" y="400059"/>
                          <a:ext cx="1296617" cy="1944926"/>
                        </a:xfrm>
                        <a:custGeom>
                          <a:avLst/>
                          <a:gdLst>
                            <a:gd name="T0" fmla="*/ 0 w 2271"/>
                            <a:gd name="T1" fmla="*/ 3269 h 3270"/>
                            <a:gd name="T2" fmla="*/ 2270 w 2271"/>
                            <a:gd name="T3" fmla="*/ 3269 h 3270"/>
                            <a:gd name="T4" fmla="*/ 2270 w 2271"/>
                            <a:gd name="T5" fmla="*/ 0 h 3270"/>
                            <a:gd name="T6" fmla="*/ 0 w 2271"/>
                            <a:gd name="T7" fmla="*/ 0 h 3270"/>
                            <a:gd name="T8" fmla="*/ 0 w 2271"/>
                            <a:gd name="T9" fmla="*/ 3269 h 327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2271" h="3270">
                              <a:moveTo>
                                <a:pt x="0" y="3269"/>
                              </a:moveTo>
                              <a:lnTo>
                                <a:pt x="2270" y="3269"/>
                              </a:lnTo>
                              <a:lnTo>
                                <a:pt x="2270" y="0"/>
                              </a:lnTo>
                              <a:lnTo>
                                <a:pt x="0" y="0"/>
                              </a:lnTo>
                              <a:lnTo>
                                <a:pt x="0" y="3269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-111826" t="-10546" r="-137303" b="-44468"/>
                          </a:stretch>
                        </a:blip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622D12C" id="Group 8" o:spid="_x0000_s1026" alt="Header background graphic including image of clouds, accent boxes, and image of person" style="position:absolute;margin-left:0;margin-top:0;width:612pt;height:216.45pt;z-index:251658239;mso-width-percent:1000;mso-position-horizontal:center;mso-position-horizontal-relative:page;mso-position-vertical:top;mso-position-vertical-relative:page;mso-width-percent:1000" coordorigin="" coordsize="77724,274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">
              <v:rect id="Rectangle 2" o:spid="_x0000_s1027" alt="Sky. Background placeholder." style="position:absolute;width:77724;height:274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8sa8QA&#10;AADaAAAADwAAAGRycy9kb3ducmV2LnhtbESPzWrDMBCE74W+g9hCb42cHNrEjWySQMCHFpqfB9ha&#10;W9vUWjmWYstvXxUCOQ4z8w2zzoNpxUC9aywrmM8SEMSl1Q1XCs6n/csShPPIGlvLpGAiB3n2+LDG&#10;VNuRDzQcfSUihF2KCmrvu1RKV9Zk0M1sRxy9H9sb9FH2ldQ9jhFuWrlIkldpsOG4UGNHu5rK3+PV&#10;KPjiZSi27m3/MR1O3eV7t119YlDq+Sls3kF4Cv4evrULrWAB/1fiDZDZ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1PLGvEAAAA2gAAAA8AAAAAAAAAAAAAAAAAmAIAAGRycy9k&#10;b3ducmV2LnhtbFBLBQYAAAAABAAEAPUAAACJAwAAAAA=&#10;" stroked="f" strokeweight="1pt">
                <v:fill r:id="rId3" o:title="Sky. Background placeholder" recolor="t" rotate="t" type="frame"/>
                <v:path arrowok="t"/>
                <o:lock v:ext="edit" aspectratio="t"/>
              </v:rect>
              <v:shape id="Freeform 4" o:spid="_x0000_s1028" style="position:absolute;left:57531;top:3340;width:14422;height:20770;visibility:visible;mso-wrap-style:square;v-text-anchor:top" coordsize="2271,3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3ruQcMA&#10;AADbAAAADwAAAGRycy9kb3ducmV2LnhtbESPT2/CMAzF75P4DpGRdhsJIE1TR0AwadoO7DD+3K3G&#10;awqNUzWhdN8eH5C42XrP7/28WA2hUT11qY5sYToxoIjL6GquLBz2ny9voFJGdthEJgv/lGC1HD0t&#10;sHDxyr/U73KlJIRTgRZ8zm2hdSo9BUyT2BKL9he7gFnWrtKuw6uEh0bPjHnVAWuWBo8tfXgqz7tL&#10;sPDl5vrYa+Pd3Jw26Tjkadj+WPs8HtbvoDIN+WG+X387wRd6+UUG0Ms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3ruQcMAAADbAAAADwAAAAAAAAAAAAAAAACYAgAAZHJzL2Rv&#10;d25yZXYueG1sUEsFBgAAAAAEAAQA9QAAAIgDAAAAAA==&#10;" path="m,3269r2270,l2270,,,,,3269xe" fillcolor="#002744 [3215]" stroked="f">
                <v:path arrowok="t" o:connecttype="custom" o:connectlocs="0,2076359;1441568,2076359;1441568,0;0,0;0,2076359" o:connectangles="0,0,0,0,0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9" type="#_x0000_t202" style="position:absolute;left:7175;top:9078;width:50945;height:92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Fis8QA&#10;AADbAAAADwAAAGRycy9kb3ducmV2LnhtbERPS2vCQBC+F/oflil4q5t6UEmzkWrxcSiFxhx6HLNj&#10;kpqdDdnVxP56Vyj0Nh/fc5LFYBpxoc7VlhW8jCMQxIXVNZcK8v36eQ7CeWSNjWVScCUHi/TxIcFY&#10;256/6JL5UoQQdjEqqLxvYyldUZFBN7YtceCOtjPoA+xKqTvsQ7hp5CSKptJgzaGhwpZWFRWn7GwU&#10;9NOP2eEz3642M7t8z3/n+3Pz/aPU6Gl4ewXhafD/4j/3Tof5E7j/Eg6Q6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BYrPEAAAA2wAAAA8AAAAAAAAAAAAAAAAAmAIAAGRycy9k&#10;b3ducmV2LnhtbFBLBQYAAAAABAAEAPUAAACJAwAAAAA=&#10;" fillcolor="#002744 [3215]" stroked="f">
                <v:textbox inset="0,0,0,0">
                  <w:txbxContent>
                    <w:p w:rsidR="00BD7DB3" w:rsidRDefault="00BD7DB3" w:rsidP="00793CBE">
                      <w:pPr>
                        <w:pStyle w:val="BodyText"/>
                        <w:kinsoku w:val="0"/>
                        <w:overflowPunct w:val="0"/>
                        <w:spacing w:before="92"/>
                        <w:ind w:left="180"/>
                        <w:rPr>
                          <w:color w:val="FFFFFF"/>
                        </w:rPr>
                      </w:pPr>
                    </w:p>
                  </w:txbxContent>
                </v:textbox>
              </v:shape>
              <v:shape id="Freeform 4" o:spid="_x0000_s1030" alt="Headshot of man" style="position:absolute;left:58293;top:4000;width:12966;height:19449;visibility:visible;mso-wrap-style:square;v-text-anchor:top" coordsize="2271,32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MLlsQA&#10;AADaAAAADwAAAGRycy9kb3ducmV2LnhtbESPzWrCQBSF94LvMFyhG6kTXYikmUgRxNaF1dh2fcnc&#10;ZkIzd9LMGOPbd4RCl4fz83Gy9WAb0VPna8cK5rMEBHHpdM2Vgvfz9nEFwgdkjY1jUnAjD+t8PMow&#10;1e7KJ+qLUIk4wj5FBSaENpXSl4Ys+plriaP35TqLIcqukrrDaxy3jVwkyVJarDkSDLa0MVR+Fxcb&#10;IW9mevjY7/rjefH5czratvLDq1IPk+H5CUSgIfyH/9ovWsES7lfiDZ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yTC5bEAAAA2gAAAA8AAAAAAAAAAAAAAAAAmAIAAGRycy9k&#10;b3ducmV2LnhtbFBLBQYAAAAABAAEAPUAAACJAwAAAAA=&#10;" path="m,3269r2270,l2270,,,,,3269xe" stroked="f">
                <v:fill r:id="rId4" o:title="Headshot of man" recolor="t" rotate="t" type="frame"/>
                <v:path arrowok="t" o:connecttype="custom" o:connectlocs="0,1944331;1296046,1944331;1296046,0;0,0;0,1944331" o:connectangles="0,0,0,0,0"/>
                <o:lock v:ext="edit" aspectratio="t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6784B" w:rsidRDefault="0096784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B8E66FA"/>
    <w:multiLevelType w:val="hybridMultilevel"/>
    <w:tmpl w:val="DADA5920"/>
    <w:lvl w:ilvl="0" w:tplc="B5F89356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  <w:color w:val="FFFFFF"/>
        <w:spacing w:val="-1"/>
        <w:w w:val="100"/>
        <w:sz w:val="20"/>
        <w:szCs w:val="20"/>
        <w:lang w:val="en-US" w:eastAsia="en-US" w:bidi="en-US"/>
      </w:rPr>
    </w:lvl>
    <w:lvl w:ilvl="1" w:tplc="4728243A">
      <w:numFmt w:val="bullet"/>
      <w:lvlText w:val="•"/>
      <w:lvlJc w:val="left"/>
      <w:pPr>
        <w:ind w:left="1342" w:hanging="127"/>
      </w:pPr>
      <w:rPr>
        <w:rFonts w:hint="default"/>
        <w:lang w:val="en-US" w:eastAsia="en-US" w:bidi="en-US"/>
      </w:rPr>
    </w:lvl>
    <w:lvl w:ilvl="2" w:tplc="19AE7A46">
      <w:numFmt w:val="bullet"/>
      <w:lvlText w:val="•"/>
      <w:lvlJc w:val="left"/>
      <w:pPr>
        <w:ind w:left="1564" w:hanging="127"/>
      </w:pPr>
      <w:rPr>
        <w:rFonts w:hint="default"/>
        <w:lang w:val="en-US" w:eastAsia="en-US" w:bidi="en-US"/>
      </w:rPr>
    </w:lvl>
    <w:lvl w:ilvl="3" w:tplc="3356ECAE">
      <w:numFmt w:val="bullet"/>
      <w:lvlText w:val="•"/>
      <w:lvlJc w:val="left"/>
      <w:pPr>
        <w:ind w:left="1786" w:hanging="127"/>
      </w:pPr>
      <w:rPr>
        <w:rFonts w:hint="default"/>
        <w:lang w:val="en-US" w:eastAsia="en-US" w:bidi="en-US"/>
      </w:rPr>
    </w:lvl>
    <w:lvl w:ilvl="4" w:tplc="8C541220">
      <w:numFmt w:val="bullet"/>
      <w:lvlText w:val="•"/>
      <w:lvlJc w:val="left"/>
      <w:pPr>
        <w:ind w:left="2008" w:hanging="127"/>
      </w:pPr>
      <w:rPr>
        <w:rFonts w:hint="default"/>
        <w:lang w:val="en-US" w:eastAsia="en-US" w:bidi="en-US"/>
      </w:rPr>
    </w:lvl>
    <w:lvl w:ilvl="5" w:tplc="C27ED052">
      <w:numFmt w:val="bullet"/>
      <w:lvlText w:val="•"/>
      <w:lvlJc w:val="left"/>
      <w:pPr>
        <w:ind w:left="2230" w:hanging="127"/>
      </w:pPr>
      <w:rPr>
        <w:rFonts w:hint="default"/>
        <w:lang w:val="en-US" w:eastAsia="en-US" w:bidi="en-US"/>
      </w:rPr>
    </w:lvl>
    <w:lvl w:ilvl="6" w:tplc="8B1637A2">
      <w:numFmt w:val="bullet"/>
      <w:lvlText w:val="•"/>
      <w:lvlJc w:val="left"/>
      <w:pPr>
        <w:ind w:left="2452" w:hanging="127"/>
      </w:pPr>
      <w:rPr>
        <w:rFonts w:hint="default"/>
        <w:lang w:val="en-US" w:eastAsia="en-US" w:bidi="en-US"/>
      </w:rPr>
    </w:lvl>
    <w:lvl w:ilvl="7" w:tplc="A170C8FC">
      <w:numFmt w:val="bullet"/>
      <w:lvlText w:val="•"/>
      <w:lvlJc w:val="left"/>
      <w:pPr>
        <w:ind w:left="2674" w:hanging="127"/>
      </w:pPr>
      <w:rPr>
        <w:rFonts w:hint="default"/>
        <w:lang w:val="en-US" w:eastAsia="en-US" w:bidi="en-US"/>
      </w:rPr>
    </w:lvl>
    <w:lvl w:ilvl="8" w:tplc="EBC22514">
      <w:numFmt w:val="bullet"/>
      <w:lvlText w:val="•"/>
      <w:lvlJc w:val="left"/>
      <w:pPr>
        <w:ind w:left="2896" w:hanging="127"/>
      </w:pPr>
      <w:rPr>
        <w:rFonts w:hint="default"/>
        <w:lang w:val="en-US" w:eastAsia="en-US" w:bidi="en-US"/>
      </w:rPr>
    </w:lvl>
  </w:abstractNum>
  <w:abstractNum w:abstractNumId="1">
    <w:nsid w:val="45AE61DE"/>
    <w:multiLevelType w:val="hybridMultilevel"/>
    <w:tmpl w:val="EEDAC21C"/>
    <w:lvl w:ilvl="0" w:tplc="68DE9926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99C9EC" w:themeColor="background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90520B4"/>
    <w:multiLevelType w:val="hybridMultilevel"/>
    <w:tmpl w:val="7ECCD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E6264AE"/>
    <w:multiLevelType w:val="multilevel"/>
    <w:tmpl w:val="817CD9E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E67C8" w:themeColor="accent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EE942DF"/>
    <w:multiLevelType w:val="hybridMultilevel"/>
    <w:tmpl w:val="2BEE9D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54D3"/>
    <w:rsid w:val="000C36D1"/>
    <w:rsid w:val="0011739C"/>
    <w:rsid w:val="001951A8"/>
    <w:rsid w:val="002132AB"/>
    <w:rsid w:val="00283E08"/>
    <w:rsid w:val="00295C97"/>
    <w:rsid w:val="002A17F8"/>
    <w:rsid w:val="002B164D"/>
    <w:rsid w:val="002F5905"/>
    <w:rsid w:val="003740A3"/>
    <w:rsid w:val="00415A4A"/>
    <w:rsid w:val="00470497"/>
    <w:rsid w:val="004C3914"/>
    <w:rsid w:val="005D3E45"/>
    <w:rsid w:val="00602D68"/>
    <w:rsid w:val="006354D3"/>
    <w:rsid w:val="00721236"/>
    <w:rsid w:val="0078714D"/>
    <w:rsid w:val="00793CBE"/>
    <w:rsid w:val="007D2A62"/>
    <w:rsid w:val="0087298D"/>
    <w:rsid w:val="008C4FFA"/>
    <w:rsid w:val="008D762B"/>
    <w:rsid w:val="0093467F"/>
    <w:rsid w:val="009360EC"/>
    <w:rsid w:val="0096784B"/>
    <w:rsid w:val="009A70C3"/>
    <w:rsid w:val="00A4494B"/>
    <w:rsid w:val="00AE3014"/>
    <w:rsid w:val="00B41EEB"/>
    <w:rsid w:val="00B50479"/>
    <w:rsid w:val="00BD7DB3"/>
    <w:rsid w:val="00C45453"/>
    <w:rsid w:val="00C9733D"/>
    <w:rsid w:val="00DD74D2"/>
    <w:rsid w:val="00EB144F"/>
    <w:rsid w:val="00EF3B44"/>
    <w:rsid w:val="00F46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AE1B06"/>
  <w14:defaultImageDpi w14:val="32767"/>
  <w15:chartTrackingRefBased/>
  <w15:docId w15:val="{9FD97EF1-12AD-4ECC-B650-9179660E6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D2A62"/>
    <w:rPr>
      <w:color w:val="000000" w:themeColor="text1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4FFA"/>
    <w:pPr>
      <w:keepNext/>
      <w:keepLines/>
      <w:pBdr>
        <w:bottom w:val="single" w:sz="18" w:space="1" w:color="99C9EC" w:themeColor="background2"/>
      </w:pBdr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002744" w:themeColor="text2"/>
      <w:sz w:val="24"/>
      <w:szCs w:val="32"/>
    </w:rPr>
  </w:style>
  <w:style w:type="paragraph" w:styleId="Heading2">
    <w:name w:val="heading 2"/>
    <w:basedOn w:val="BodyText"/>
    <w:next w:val="Normal"/>
    <w:link w:val="Heading2Char"/>
    <w:uiPriority w:val="9"/>
    <w:semiHidden/>
    <w:rsid w:val="002F5905"/>
    <w:pPr>
      <w:framePr w:hSpace="180" w:wrap="around" w:vAnchor="page" w:hAnchor="page" w:x="312" w:y="361"/>
      <w:spacing w:after="120"/>
      <w:outlineLvl w:val="1"/>
    </w:pPr>
    <w:rPr>
      <w:b/>
      <w:color w:val="FFFFFF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4FFA"/>
    <w:rPr>
      <w:rFonts w:asciiTheme="majorHAnsi" w:eastAsiaTheme="majorEastAsia" w:hAnsiTheme="majorHAnsi" w:cstheme="majorBidi"/>
      <w:b/>
      <w:bCs/>
      <w:color w:val="002744" w:themeColor="text2"/>
      <w:szCs w:val="32"/>
    </w:rPr>
  </w:style>
  <w:style w:type="paragraph" w:customStyle="1" w:styleId="YellowQoute">
    <w:name w:val="Yellow Qoute"/>
    <w:uiPriority w:val="1"/>
    <w:semiHidden/>
    <w:rsid w:val="002132AB"/>
    <w:pPr>
      <w:widowControl w:val="0"/>
      <w:autoSpaceDE w:val="0"/>
      <w:autoSpaceDN w:val="0"/>
      <w:spacing w:before="915" w:line="194" w:lineRule="auto"/>
      <w:ind w:right="3177" w:firstLine="53"/>
      <w:jc w:val="center"/>
    </w:pPr>
    <w:rPr>
      <w:rFonts w:ascii="Oswald-Light" w:eastAsia="Oswald-Light" w:hAnsi="Oswald-Light" w:cs="Oswald-Light"/>
      <w:noProof/>
      <w:color w:val="ECB135"/>
      <w:sz w:val="42"/>
      <w:szCs w:val="42"/>
    </w:rPr>
  </w:style>
  <w:style w:type="paragraph" w:styleId="BodyText">
    <w:name w:val="Body Text"/>
    <w:link w:val="BodyTextChar"/>
    <w:uiPriority w:val="1"/>
    <w:semiHidden/>
    <w:rsid w:val="00793CBE"/>
    <w:pPr>
      <w:widowControl w:val="0"/>
      <w:autoSpaceDE w:val="0"/>
      <w:autoSpaceDN w:val="0"/>
      <w:ind w:left="142" w:right="142"/>
    </w:pPr>
    <w:rPr>
      <w:rFonts w:eastAsia="Georgia" w:cs="Georgia"/>
      <w:color w:val="FFFFFF" w:themeColor="background1"/>
      <w:sz w:val="20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7D2A62"/>
    <w:rPr>
      <w:rFonts w:eastAsia="Georgia" w:cs="Georgia"/>
      <w:color w:val="FFFFFF" w:themeColor="background1"/>
      <w:sz w:val="20"/>
      <w:lang w:bidi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2A62"/>
    <w:rPr>
      <w:rFonts w:eastAsia="Georgia" w:cs="Georgia"/>
      <w:b/>
      <w:color w:val="FFFFFF"/>
      <w:sz w:val="28"/>
      <w:lang w:bidi="en-US"/>
    </w:rPr>
  </w:style>
  <w:style w:type="paragraph" w:styleId="ListParagraph">
    <w:name w:val="List Paragraph"/>
    <w:basedOn w:val="Normal"/>
    <w:uiPriority w:val="34"/>
    <w:qFormat/>
    <w:rsid w:val="008C4FFA"/>
    <w:pPr>
      <w:numPr>
        <w:numId w:val="2"/>
      </w:numPr>
      <w:spacing w:after="120"/>
    </w:pPr>
  </w:style>
  <w:style w:type="table" w:styleId="TableGrid">
    <w:name w:val="Table Grid"/>
    <w:basedOn w:val="TableNormal"/>
    <w:uiPriority w:val="39"/>
    <w:rsid w:val="00AE301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8C4FFA"/>
    <w:pPr>
      <w:spacing w:after="120"/>
      <w:ind w:left="-57"/>
      <w:contextualSpacing/>
    </w:pPr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C4FFA"/>
    <w:rPr>
      <w:rFonts w:asciiTheme="majorHAnsi" w:eastAsiaTheme="majorEastAsia" w:hAnsiTheme="majorHAnsi" w:cstheme="majorBidi"/>
      <w:b/>
      <w:color w:val="99C9EC" w:themeColor="background2"/>
      <w:kern w:val="28"/>
      <w:sz w:val="36"/>
      <w:szCs w:val="56"/>
    </w:rPr>
  </w:style>
  <w:style w:type="paragraph" w:customStyle="1" w:styleId="Dates">
    <w:name w:val="Dates"/>
    <w:basedOn w:val="Normal"/>
    <w:qFormat/>
    <w:rsid w:val="007D2A62"/>
    <w:pPr>
      <w:spacing w:before="240"/>
    </w:pPr>
    <w:rPr>
      <w:sz w:val="16"/>
    </w:rPr>
  </w:style>
  <w:style w:type="paragraph" w:customStyle="1" w:styleId="Experience">
    <w:name w:val="Experience"/>
    <w:basedOn w:val="Normal"/>
    <w:qFormat/>
    <w:rsid w:val="00AE3014"/>
    <w:rPr>
      <w:b/>
    </w:rPr>
  </w:style>
  <w:style w:type="character" w:styleId="Strong">
    <w:name w:val="Strong"/>
    <w:basedOn w:val="DefaultParagraphFont"/>
    <w:uiPriority w:val="22"/>
    <w:semiHidden/>
    <w:rsid w:val="008C4FFA"/>
    <w:rPr>
      <w:b/>
      <w:bCs/>
      <w:color w:val="99C9EC" w:themeColor="background2"/>
    </w:rPr>
  </w:style>
  <w:style w:type="paragraph" w:styleId="Header">
    <w:name w:val="header"/>
    <w:basedOn w:val="Normal"/>
    <w:link w:val="HeaderCh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D2A62"/>
    <w:rPr>
      <w:color w:val="000000" w:themeColor="text1"/>
      <w:sz w:val="20"/>
    </w:rPr>
  </w:style>
  <w:style w:type="paragraph" w:styleId="Footer">
    <w:name w:val="footer"/>
    <w:basedOn w:val="Normal"/>
    <w:link w:val="FooterChar"/>
    <w:uiPriority w:val="99"/>
    <w:semiHidden/>
    <w:rsid w:val="00793CB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D2A62"/>
    <w:rPr>
      <w:color w:val="000000" w:themeColor="text1"/>
      <w:sz w:val="20"/>
    </w:rPr>
  </w:style>
  <w:style w:type="paragraph" w:customStyle="1" w:styleId="Information">
    <w:name w:val="Information"/>
    <w:basedOn w:val="Normal"/>
    <w:qFormat/>
    <w:rsid w:val="008C4FFA"/>
    <w:pPr>
      <w:kinsoku w:val="0"/>
      <w:overflowPunct w:val="0"/>
      <w:spacing w:before="120" w:after="120"/>
    </w:pPr>
    <w:rPr>
      <w:color w:val="FFFFFF" w:themeColor="background1"/>
    </w:rPr>
  </w:style>
  <w:style w:type="character" w:customStyle="1" w:styleId="Triangle">
    <w:name w:val="Triangle"/>
    <w:basedOn w:val="Strong"/>
    <w:uiPriority w:val="1"/>
    <w:qFormat/>
    <w:rsid w:val="0087298D"/>
    <w:rPr>
      <w:rFonts w:ascii="MS Mincho" w:eastAsia="MS Mincho" w:hAnsi="MS Mincho" w:cs="MS Mincho"/>
      <w:b/>
      <w:bCs/>
      <w:color w:val="99C9EC" w:themeColor="background2"/>
      <w:sz w:val="16"/>
    </w:rPr>
  </w:style>
  <w:style w:type="character" w:styleId="PlaceholderText">
    <w:name w:val="Placeholder Text"/>
    <w:basedOn w:val="DefaultParagraphFont"/>
    <w:uiPriority w:val="99"/>
    <w:semiHidden/>
    <w:rsid w:val="00415A4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jpeg"/><Relationship Id="rId1" Type="http://schemas.openxmlformats.org/officeDocument/2006/relationships/image" Target="media/image1.jpeg"/><Relationship Id="rId4" Type="http://schemas.openxmlformats.org/officeDocument/2006/relationships/image" Target="media/image4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PO\AppData\Roaming\Microsoft\Templates\Blue%20sky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CDAE4250004043ADA139A88ACA69588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87BDE19-CC1B-4A56-9C96-60D7F9189A6B}"/>
      </w:docPartPr>
      <w:docPartBody>
        <w:p w:rsidR="00000000" w:rsidRDefault="00442387">
          <w:pPr>
            <w:pStyle w:val="CDAE4250004043ADA139A88ACA69588C"/>
          </w:pPr>
          <w:r w:rsidRPr="00415A4A">
            <w:t>[Your Name]</w:t>
          </w:r>
        </w:p>
      </w:docPartBody>
    </w:docPart>
    <w:docPart>
      <w:docPartPr>
        <w:name w:val="3C90F5133A0F47E09AE94145F0B7F3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DAEC82-2104-4456-8458-86E5DA2762AF}"/>
      </w:docPartPr>
      <w:docPartBody>
        <w:p w:rsidR="00000000" w:rsidRDefault="00442387">
          <w:pPr>
            <w:pStyle w:val="3C90F5133A0F47E09AE94145F0B7F389"/>
          </w:pPr>
          <w:r w:rsidRPr="003740A3">
            <w:t>[Address]</w:t>
          </w:r>
        </w:p>
      </w:docPartBody>
    </w:docPart>
    <w:docPart>
      <w:docPartPr>
        <w:name w:val="535BB9616C73403C949A0A90069E094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2BD28B-2C60-4F72-85B6-8DF51CDDA925}"/>
      </w:docPartPr>
      <w:docPartBody>
        <w:p w:rsidR="00000000" w:rsidRDefault="00442387">
          <w:pPr>
            <w:pStyle w:val="535BB9616C73403C949A0A90069E094C"/>
          </w:pPr>
          <w:r w:rsidRPr="003740A3">
            <w:t>[City, ST ZIP Code]</w:t>
          </w:r>
        </w:p>
      </w:docPartBody>
    </w:docPart>
    <w:docPart>
      <w:docPartPr>
        <w:name w:val="9F5898E23B0A40E0922619775B7D81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8BC704-C13C-4634-8ADD-1B7193397F3B}"/>
      </w:docPartPr>
      <w:docPartBody>
        <w:p w:rsidR="00000000" w:rsidRDefault="00442387">
          <w:pPr>
            <w:pStyle w:val="9F5898E23B0A40E0922619775B7D81ED"/>
          </w:pPr>
          <w:r w:rsidRPr="003740A3">
            <w:t>[Phone]</w:t>
          </w:r>
        </w:p>
      </w:docPartBody>
    </w:docPart>
    <w:docPart>
      <w:docPartPr>
        <w:name w:val="C1EE9B4F05974D60A3ACC89C86413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4E231D3-869F-4987-B0F0-4AD6C5BBB84C}"/>
      </w:docPartPr>
      <w:docPartBody>
        <w:p w:rsidR="00000000" w:rsidRDefault="00442387">
          <w:pPr>
            <w:pStyle w:val="C1EE9B4F05974D60A3ACC89C86413AE3"/>
          </w:pPr>
          <w:r w:rsidRPr="003740A3">
            <w:t>[Email]</w:t>
          </w:r>
        </w:p>
      </w:docPartBody>
    </w:docPart>
    <w:docPart>
      <w:docPartPr>
        <w:name w:val="C6BB2A292BEA47E7B6909CE945B19E3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4A19C8D-1879-4983-BAC0-29A1FAD99CF4}"/>
      </w:docPartPr>
      <w:docPartBody>
        <w:p w:rsidR="00000000" w:rsidRDefault="00442387">
          <w:pPr>
            <w:pStyle w:val="C6BB2A292BEA47E7B6909CE945B19E31"/>
          </w:pPr>
          <w:r w:rsidRPr="007D2A62">
            <w:rPr>
              <w:b/>
            </w:rPr>
            <w:t>[School Name]</w:t>
          </w:r>
        </w:p>
      </w:docPartBody>
    </w:docPart>
    <w:docPart>
      <w:docPartPr>
        <w:name w:val="D7026475DB754CE1BC5785BA3C01C86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893D3B-33D6-4E3C-8F62-ECEF1AAC8F09}"/>
      </w:docPartPr>
      <w:docPartBody>
        <w:p w:rsidR="00000000" w:rsidRDefault="00442387">
          <w:pPr>
            <w:pStyle w:val="D7026475DB754CE1BC5785BA3C01C863"/>
          </w:pPr>
          <w:r>
            <w:t>[</w:t>
          </w:r>
          <w:r w:rsidRPr="009360EC">
            <w:t>City, State</w:t>
          </w:r>
          <w:r>
            <w:t>]</w:t>
          </w:r>
        </w:p>
      </w:docPartBody>
    </w:docPart>
    <w:docPart>
      <w:docPartPr>
        <w:name w:val="FA166A96243541AA912BAE1162E3862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19CDEF-2613-4617-BD51-D7E7EB00013A}"/>
      </w:docPartPr>
      <w:docPartBody>
        <w:p w:rsidR="00000000" w:rsidRDefault="00442387">
          <w:pPr>
            <w:pStyle w:val="FA166A96243541AA912BAE1162E38625"/>
          </w:pPr>
          <w:r w:rsidRPr="009360EC">
            <w:t>[You might want to include your GPA here and a brief summary of relevant coursework,</w:t>
          </w:r>
          <w:r w:rsidRPr="009360EC">
            <w:br/>
            <w:t>awards, and honors.]</w:t>
          </w:r>
        </w:p>
      </w:docPartBody>
    </w:docPart>
    <w:docPart>
      <w:docPartPr>
        <w:name w:val="7F8E5E1483D64DBD960025FEBDD894C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4B789B-23C7-486F-A10C-3AC71160FF75}"/>
      </w:docPartPr>
      <w:docPartBody>
        <w:p w:rsidR="00000000" w:rsidRDefault="00162535" w:rsidP="00162535">
          <w:pPr>
            <w:pStyle w:val="7F8E5E1483D64DBD960025FEBDD894CE"/>
          </w:pPr>
          <w:r w:rsidRPr="007D2A62">
            <w:rPr>
              <w:b/>
            </w:rPr>
            <w:t>[School Name]</w:t>
          </w:r>
        </w:p>
      </w:docPartBody>
    </w:docPart>
    <w:docPart>
      <w:docPartPr>
        <w:name w:val="6915284AA33E426696BF13148DDFC2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176BD2-A7C5-41FD-80AF-04596DE5AAA1}"/>
      </w:docPartPr>
      <w:docPartBody>
        <w:p w:rsidR="00000000" w:rsidRDefault="00162535" w:rsidP="00162535">
          <w:pPr>
            <w:pStyle w:val="6915284AA33E426696BF13148DDFC2A1"/>
          </w:pPr>
          <w:r>
            <w:t>[</w:t>
          </w:r>
          <w:r w:rsidRPr="009360EC">
            <w:t>City, State</w:t>
          </w:r>
          <w:r>
            <w:t>]</w:t>
          </w:r>
        </w:p>
      </w:docPartBody>
    </w:docPart>
    <w:docPart>
      <w:docPartPr>
        <w:name w:val="78CC7776C30A4D009B5024063935BB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D88099-FAFD-4395-B0CA-F76644912567}"/>
      </w:docPartPr>
      <w:docPartBody>
        <w:p w:rsidR="00000000" w:rsidRDefault="00162535" w:rsidP="00162535">
          <w:pPr>
            <w:pStyle w:val="78CC7776C30A4D009B5024063935BB42"/>
          </w:pPr>
          <w:r w:rsidRPr="009360EC">
            <w:t>[You might want to include your GPA here and a brief summary of relevant coursework,</w:t>
          </w:r>
          <w:r w:rsidRPr="009360EC">
            <w:br/>
            <w:t>awards, and honors.]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Oswald-Light">
    <w:charset w:val="00"/>
    <w:family w:val="auto"/>
    <w:pitch w:val="variable"/>
    <w:sig w:usb0="20000207" w:usb1="00000000" w:usb2="00000000" w:usb3="00000000" w:csb0="00000197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2535"/>
    <w:rsid w:val="00162535"/>
    <w:rsid w:val="004423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DAE4250004043ADA139A88ACA69588C">
    <w:name w:val="CDAE4250004043ADA139A88ACA69588C"/>
  </w:style>
  <w:style w:type="paragraph" w:customStyle="1" w:styleId="3C90F5133A0F47E09AE94145F0B7F389">
    <w:name w:val="3C90F5133A0F47E09AE94145F0B7F389"/>
  </w:style>
  <w:style w:type="paragraph" w:customStyle="1" w:styleId="535BB9616C73403C949A0A90069E094C">
    <w:name w:val="535BB9616C73403C949A0A90069E094C"/>
  </w:style>
  <w:style w:type="paragraph" w:customStyle="1" w:styleId="9F5898E23B0A40E0922619775B7D81ED">
    <w:name w:val="9F5898E23B0A40E0922619775B7D81ED"/>
  </w:style>
  <w:style w:type="paragraph" w:customStyle="1" w:styleId="C1EE9B4F05974D60A3ACC89C86413AE3">
    <w:name w:val="C1EE9B4F05974D60A3ACC89C86413AE3"/>
  </w:style>
  <w:style w:type="paragraph" w:customStyle="1" w:styleId="CC03AD20A277413089F6A556AF37D825">
    <w:name w:val="CC03AD20A277413089F6A556AF37D825"/>
  </w:style>
  <w:style w:type="paragraph" w:customStyle="1" w:styleId="230EC449667946B886F8487A1C6845D3">
    <w:name w:val="230EC449667946B886F8487A1C6845D3"/>
  </w:style>
  <w:style w:type="paragraph" w:customStyle="1" w:styleId="5881AFB924FE449B90977400BC65A846">
    <w:name w:val="5881AFB924FE449B90977400BC65A846"/>
  </w:style>
  <w:style w:type="paragraph" w:customStyle="1" w:styleId="8FE444E1A6424766ACEFEE75C22D7B42">
    <w:name w:val="8FE444E1A6424766ACEFEE75C22D7B42"/>
  </w:style>
  <w:style w:type="paragraph" w:customStyle="1" w:styleId="EFD433C3D40F4C6FB1B2149BC57E2758">
    <w:name w:val="EFD433C3D40F4C6FB1B2149BC57E2758"/>
  </w:style>
  <w:style w:type="paragraph" w:customStyle="1" w:styleId="B45CB89F1A564A7E88C2ECD945F7B6EC">
    <w:name w:val="B45CB89F1A564A7E88C2ECD945F7B6EC"/>
  </w:style>
  <w:style w:type="paragraph" w:customStyle="1" w:styleId="3B0E867BE04044F2BCB4948D11756F01">
    <w:name w:val="3B0E867BE04044F2BCB4948D11756F01"/>
  </w:style>
  <w:style w:type="paragraph" w:customStyle="1" w:styleId="0953EF55E87540A0A3EA989F9831A240">
    <w:name w:val="0953EF55E87540A0A3EA989F9831A240"/>
  </w:style>
  <w:style w:type="paragraph" w:customStyle="1" w:styleId="FEB75CB0BCA841D8AB5FBC32EA885A94">
    <w:name w:val="FEB75CB0BCA841D8AB5FBC32EA885A94"/>
  </w:style>
  <w:style w:type="paragraph" w:customStyle="1" w:styleId="31CC3F16E8F04996ADC50EB4BDAE8665">
    <w:name w:val="31CC3F16E8F04996ADC50EB4BDAE8665"/>
  </w:style>
  <w:style w:type="paragraph" w:customStyle="1" w:styleId="D9FD8BE9EAEB48C68790F53EC36EC7CE">
    <w:name w:val="D9FD8BE9EAEB48C68790F53EC36EC7CE"/>
  </w:style>
  <w:style w:type="paragraph" w:customStyle="1" w:styleId="D8466D9D574D45C0818D732D151F7948">
    <w:name w:val="D8466D9D574D45C0818D732D151F7948"/>
  </w:style>
  <w:style w:type="paragraph" w:customStyle="1" w:styleId="F7FF39F6D7984F8F9D2F987B591E4BD7">
    <w:name w:val="F7FF39F6D7984F8F9D2F987B591E4BD7"/>
  </w:style>
  <w:style w:type="paragraph" w:customStyle="1" w:styleId="B398F5E9CFF442A996C0364B62F1DCA2">
    <w:name w:val="B398F5E9CFF442A996C0364B62F1DCA2"/>
  </w:style>
  <w:style w:type="paragraph" w:customStyle="1" w:styleId="4FC8DDE46CEB43E0A66CC20430BE3EA6">
    <w:name w:val="4FC8DDE46CEB43E0A66CC20430BE3EA6"/>
  </w:style>
  <w:style w:type="paragraph" w:customStyle="1" w:styleId="A6B9EFAB85324CE098A7E3B02D4D6C83">
    <w:name w:val="A6B9EFAB85324CE098A7E3B02D4D6C83"/>
  </w:style>
  <w:style w:type="paragraph" w:customStyle="1" w:styleId="2779A510F57A45258D17050D697DDDF0">
    <w:name w:val="2779A510F57A45258D17050D697DDDF0"/>
  </w:style>
  <w:style w:type="paragraph" w:customStyle="1" w:styleId="C6BB2A292BEA47E7B6909CE945B19E31">
    <w:name w:val="C6BB2A292BEA47E7B6909CE945B19E31"/>
  </w:style>
  <w:style w:type="paragraph" w:customStyle="1" w:styleId="D7026475DB754CE1BC5785BA3C01C863">
    <w:name w:val="D7026475DB754CE1BC5785BA3C01C863"/>
  </w:style>
  <w:style w:type="paragraph" w:customStyle="1" w:styleId="FA166A96243541AA912BAE1162E38625">
    <w:name w:val="FA166A96243541AA912BAE1162E38625"/>
  </w:style>
  <w:style w:type="paragraph" w:customStyle="1" w:styleId="BCD836A9FA044563A7A3B39080C0F099">
    <w:name w:val="BCD836A9FA044563A7A3B39080C0F099"/>
  </w:style>
  <w:style w:type="paragraph" w:customStyle="1" w:styleId="61E8BEC6E0784DD4AC463C29DF98A5F1">
    <w:name w:val="61E8BEC6E0784DD4AC463C29DF98A5F1"/>
  </w:style>
  <w:style w:type="paragraph" w:customStyle="1" w:styleId="1C74DCDE4DFD46B8A05F52FA2AC1CE0F">
    <w:name w:val="1C74DCDE4DFD46B8A05F52FA2AC1CE0F"/>
  </w:style>
  <w:style w:type="paragraph" w:customStyle="1" w:styleId="7F8E5E1483D64DBD960025FEBDD894CE">
    <w:name w:val="7F8E5E1483D64DBD960025FEBDD894CE"/>
    <w:rsid w:val="00162535"/>
  </w:style>
  <w:style w:type="paragraph" w:customStyle="1" w:styleId="6915284AA33E426696BF13148DDFC2A1">
    <w:name w:val="6915284AA33E426696BF13148DDFC2A1"/>
    <w:rsid w:val="00162535"/>
  </w:style>
  <w:style w:type="paragraph" w:customStyle="1" w:styleId="78CC7776C30A4D009B5024063935BB42">
    <w:name w:val="78CC7776C30A4D009B5024063935BB42"/>
    <w:rsid w:val="0016253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SkySet">
  <a:themeElements>
    <a:clrScheme name="SkySet">
      <a:dk1>
        <a:srgbClr val="000000"/>
      </a:dk1>
      <a:lt1>
        <a:srgbClr val="FFFFFF"/>
      </a:lt1>
      <a:dk2>
        <a:srgbClr val="002744"/>
      </a:dk2>
      <a:lt2>
        <a:srgbClr val="99C9EC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Corbel">
      <a:maj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kySet" id="{7E4B9307-BF7F-5248-89DE-CF0F4B6FCF52}" vid="{8B098009-D403-B844-BCD4-BDCE0560C7DC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1521F6B9-1CE3-4ED3-8390-A0700A8F70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3736847-D2B4-41BF-91C7-3AE2A8FBC59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C179D0FB-A343-4575-8D55-CC3417BBF60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33B9B82-A38F-420F-927A-0C4C27F606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sky resume</Template>
  <TotalTime>3</TotalTime>
  <Pages>1</Pages>
  <Words>112</Words>
  <Characters>644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2020-02-14T10:00:00Z</dcterms:created>
  <dcterms:modified xsi:type="dcterms:W3CDTF">2020-02-14T10:03:00Z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